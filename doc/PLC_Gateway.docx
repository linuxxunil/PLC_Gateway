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5A9" w:rsidRDefault="003535A9" w:rsidP="003535A9">
      <w:pPr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18E9">
        <w:rPr>
          <w:rFonts w:ascii="Times New Roman" w:hAnsi="Times New Roman" w:cs="Times New Roman" w:hint="eastAsia"/>
          <w:b/>
          <w:sz w:val="28"/>
          <w:szCs w:val="28"/>
        </w:rPr>
        <w:t>目錄</w:t>
      </w:r>
    </w:p>
    <w:p w:rsidR="00D4111E" w:rsidRDefault="00913EB5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r w:rsidRPr="00913EB5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begin"/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3535A9">
        <w:rPr>
          <w:rFonts w:ascii="Times New Roman" w:hAnsi="Times New Roman" w:cs="Times New Roman" w:hint="eastAsia"/>
          <w:sz w:val="28"/>
          <w:szCs w:val="28"/>
        </w:rPr>
        <w:instrText>TOC \o "1-3" \h \z \u</w:instrText>
      </w:r>
      <w:r w:rsidR="003535A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913EB5">
        <w:rPr>
          <w:rFonts w:ascii="Times New Roman" w:hAnsi="Times New Roman" w:cs="Times New Roman"/>
          <w:b w:val="0"/>
          <w:kern w:val="0"/>
          <w:sz w:val="28"/>
          <w:szCs w:val="28"/>
        </w:rPr>
        <w:fldChar w:fldCharType="separate"/>
      </w:r>
      <w:hyperlink w:anchor="_Toc401663885" w:history="1">
        <w:r w:rsidR="00D4111E" w:rsidRPr="006D76AE">
          <w:rPr>
            <w:rStyle w:val="af1"/>
            <w:noProof/>
          </w:rPr>
          <w:t>1.</w:t>
        </w:r>
        <w:r w:rsidR="00D4111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="00D4111E" w:rsidRPr="006D76AE">
          <w:rPr>
            <w:rStyle w:val="af1"/>
            <w:noProof/>
          </w:rPr>
          <w:t>Raspberry  I/O Mapping</w:t>
        </w:r>
        <w:r w:rsidR="00D4111E">
          <w:rPr>
            <w:noProof/>
            <w:webHidden/>
          </w:rPr>
          <w:tab/>
        </w:r>
        <w:r w:rsidR="00D4111E">
          <w:rPr>
            <w:noProof/>
            <w:webHidden/>
          </w:rPr>
          <w:fldChar w:fldCharType="begin"/>
        </w:r>
        <w:r w:rsidR="00D4111E">
          <w:rPr>
            <w:noProof/>
            <w:webHidden/>
          </w:rPr>
          <w:instrText xml:space="preserve"> PAGEREF _Toc401663885 \h </w:instrText>
        </w:r>
        <w:r w:rsidR="00D4111E">
          <w:rPr>
            <w:noProof/>
            <w:webHidden/>
          </w:rPr>
        </w:r>
        <w:r w:rsidR="00D4111E">
          <w:rPr>
            <w:noProof/>
            <w:webHidden/>
          </w:rPr>
          <w:fldChar w:fldCharType="separate"/>
        </w:r>
        <w:r w:rsidR="00D4111E">
          <w:rPr>
            <w:noProof/>
            <w:webHidden/>
          </w:rPr>
          <w:t>2</w:t>
        </w:r>
        <w:r w:rsidR="00D4111E"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6" w:history="1">
        <w:r w:rsidRPr="006D76AE">
          <w:rPr>
            <w:rStyle w:val="af1"/>
            <w:noProof/>
          </w:rPr>
          <w:t>1.1.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Raspberry IO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887" w:history="1">
        <w:r w:rsidRPr="006D76AE">
          <w:rPr>
            <w:rStyle w:val="af1"/>
            <w:noProof/>
          </w:rPr>
          <w:t>1.2.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Raspberry IO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888" w:history="1">
        <w:r w:rsidRPr="006D76AE">
          <w:rPr>
            <w:rStyle w:val="af1"/>
            <w:noProof/>
          </w:rPr>
          <w:t>2.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Modbus RTU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7" w:history="1">
        <w:r w:rsidRPr="006D76AE">
          <w:rPr>
            <w:rStyle w:val="af1"/>
            <w:noProof/>
          </w:rPr>
          <w:t>2.1.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Modbus Packet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8" w:history="1">
        <w:r w:rsidRPr="006D76AE">
          <w:rPr>
            <w:rStyle w:val="af1"/>
            <w:noProof/>
          </w:rPr>
          <w:t>2.2.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Function Code (0x01) – Read coils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19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2.2.1.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0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2.2.2.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1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2.2.3.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Error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2" w:history="1">
        <w:r w:rsidRPr="006D76AE">
          <w:rPr>
            <w:rStyle w:val="af1"/>
            <w:noProof/>
          </w:rPr>
          <w:t>2.3.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Function Code (0x02) – Write a single digital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3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2.3.1.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4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2.3.2.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5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2.3.3.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Error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6" w:history="1">
        <w:r w:rsidRPr="006D76AE">
          <w:rPr>
            <w:rStyle w:val="af1"/>
            <w:noProof/>
          </w:rPr>
          <w:t>2.4.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Function Code (0x05) – Write a single digital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7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2.4.1.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8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2.4.2.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21"/>
        <w:tabs>
          <w:tab w:val="left" w:pos="960"/>
          <w:tab w:val="right" w:leader="dot" w:pos="8777"/>
        </w:tabs>
        <w:rPr>
          <w:rFonts w:asciiTheme="minorHAnsi" w:eastAsiaTheme="minorEastAsia" w:hAnsiTheme="minorHAnsi"/>
          <w:smallCaps w:val="0"/>
          <w:noProof/>
          <w:sz w:val="24"/>
          <w:szCs w:val="22"/>
        </w:rPr>
      </w:pPr>
      <w:hyperlink w:anchor="_Toc401663929" w:history="1">
        <w:r w:rsidRPr="006D76AE">
          <w:rPr>
            <w:rStyle w:val="af1"/>
            <w:rFonts w:ascii="Times New Roman" w:hAnsi="Times New Roman" w:cs="Times New Roman"/>
            <w:noProof/>
            <w:kern w:val="0"/>
          </w:rPr>
          <w:t>2.4.3.</w:t>
        </w:r>
        <w:r>
          <w:rPr>
            <w:rFonts w:asciiTheme="minorHAnsi" w:eastAsiaTheme="minorEastAsia" w:hAnsiTheme="minorHAnsi"/>
            <w:small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Error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1E" w:rsidRDefault="00D4111E">
      <w:pPr>
        <w:pStyle w:val="12"/>
        <w:tabs>
          <w:tab w:val="left" w:pos="720"/>
          <w:tab w:val="right" w:leader="dot" w:pos="8777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2"/>
        </w:rPr>
      </w:pPr>
      <w:hyperlink w:anchor="_Toc401663930" w:history="1">
        <w:r w:rsidRPr="006D76AE">
          <w:rPr>
            <w:rStyle w:val="af1"/>
            <w:noProof/>
          </w:rPr>
          <w:t>3.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2"/>
          </w:rPr>
          <w:tab/>
        </w:r>
        <w:r w:rsidRPr="006D76AE">
          <w:rPr>
            <w:rStyle w:val="af1"/>
            <w:noProof/>
          </w:rPr>
          <w:t>Address Mappings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_Toc401663930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35A9" w:rsidRDefault="00913EB5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3535A9" w:rsidRDefault="003535A9" w:rsidP="003535A9">
      <w:pPr>
        <w:widowControl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4124B" w:rsidRDefault="0074124B" w:rsidP="00272015">
      <w:pPr>
        <w:pStyle w:val="L1"/>
        <w:rPr>
          <w:rFonts w:hint="eastAsia"/>
        </w:rPr>
      </w:pPr>
      <w:bookmarkStart w:id="0" w:name="ModbusRTUProtocol"/>
      <w:bookmarkStart w:id="1" w:name="_Toc401663885"/>
      <w:r>
        <w:rPr>
          <w:rFonts w:hint="eastAsia"/>
        </w:rPr>
        <w:lastRenderedPageBreak/>
        <w:t>Raspberry  I/O Mapping</w:t>
      </w:r>
      <w:bookmarkEnd w:id="1"/>
    </w:p>
    <w:p w:rsidR="0074124B" w:rsidRPr="008832D4" w:rsidRDefault="0074124B" w:rsidP="0074124B">
      <w:pPr>
        <w:pStyle w:val="L2"/>
      </w:pPr>
      <w:bookmarkStart w:id="2" w:name="_Toc401663886"/>
      <w:r>
        <w:rPr>
          <w:rFonts w:hint="eastAsia"/>
        </w:rPr>
        <w:t>Raspberry IO Definition</w:t>
      </w:r>
      <w:bookmarkEnd w:id="2"/>
    </w:p>
    <w:tbl>
      <w:tblPr>
        <w:tblStyle w:val="af2"/>
        <w:tblW w:w="0" w:type="auto"/>
        <w:jc w:val="center"/>
        <w:tblLook w:val="04A0"/>
      </w:tblPr>
      <w:tblGrid>
        <w:gridCol w:w="2059"/>
        <w:gridCol w:w="697"/>
        <w:gridCol w:w="2309"/>
        <w:gridCol w:w="697"/>
        <w:gridCol w:w="2030"/>
      </w:tblGrid>
      <w:tr w:rsidR="00B10567" w:rsidTr="00E1409E">
        <w:trPr>
          <w:trHeight w:val="288"/>
          <w:jc w:val="center"/>
        </w:trPr>
        <w:tc>
          <w:tcPr>
            <w:tcW w:w="0" w:type="auto"/>
            <w:vMerge w:val="restart"/>
          </w:tcPr>
          <w:p w:rsidR="00B10567" w:rsidRDefault="00B10567" w:rsidP="00440D68">
            <w:pPr>
              <w:pStyle w:val="L1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74124B"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105410</wp:posOffset>
                  </wp:positionV>
                  <wp:extent cx="1151255" cy="2606675"/>
                  <wp:effectExtent l="19050" t="0" r="0" b="0"/>
                  <wp:wrapSquare wrapText="bothSides"/>
                  <wp:docPr id="15" name="irc_mi" descr="http://3.bp.blogspot.com/-vjgUXru9jSE/UV-Uqg0nArI/AAAAAAAAAk8/RZEx7a9SfUE/s1600/GPI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3.bp.blogspot.com/-vjgUXru9jSE/UV-Uqg0nArI/AAAAAAAAAk8/RZEx7a9SfUE/s1600/GPI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55" cy="260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rFonts w:hint="eastAsia"/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rFonts w:hint="eastAsia"/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rFonts w:hint="eastAsia"/>
                <w:b/>
              </w:rPr>
            </w:pPr>
            <w:r w:rsidRPr="00B10567">
              <w:rPr>
                <w:rFonts w:hint="eastAsia"/>
                <w:b/>
              </w:rPr>
              <w:t>腳位</w:t>
            </w:r>
          </w:p>
        </w:tc>
        <w:tc>
          <w:tcPr>
            <w:tcW w:w="0" w:type="auto"/>
          </w:tcPr>
          <w:p w:rsidR="00B10567" w:rsidRPr="00B10567" w:rsidRDefault="00B10567" w:rsidP="00B10567">
            <w:pPr>
              <w:rPr>
                <w:rFonts w:hint="eastAsia"/>
                <w:b/>
              </w:rPr>
            </w:pPr>
            <w:r w:rsidRPr="00B10567">
              <w:rPr>
                <w:rFonts w:hint="eastAsia"/>
                <w:b/>
              </w:rPr>
              <w:t>項目</w:t>
            </w:r>
          </w:p>
        </w:tc>
      </w:tr>
      <w:tr w:rsidR="00B10567" w:rsidTr="00E1409E">
        <w:trPr>
          <w:trHeight w:val="26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0 (SDA)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5V Power</w:t>
            </w:r>
          </w:p>
        </w:tc>
      </w:tr>
      <w:tr w:rsidR="00B10567" w:rsidTr="00E1409E">
        <w:trPr>
          <w:trHeight w:val="22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 (SCL)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78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GPIO14(TXD)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09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GPIO15(RXD)</w:t>
            </w:r>
          </w:p>
        </w:tc>
      </w:tr>
      <w:tr w:rsidR="00B10567" w:rsidTr="00E1409E">
        <w:trPr>
          <w:trHeight w:val="172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GPIO18(PCM_CLK)</w:t>
            </w:r>
          </w:p>
        </w:tc>
      </w:tr>
      <w:tr w:rsidR="00B10567" w:rsidTr="00E1409E">
        <w:trPr>
          <w:trHeight w:val="147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GPIO21 (PCM_DOUT)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53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GPIO23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17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3V3 Power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18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GPIO24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19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GPIO10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20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</w:tr>
      <w:tr w:rsidR="00B10567" w:rsidTr="00E1409E">
        <w:trPr>
          <w:trHeight w:val="440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GIPO 9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22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GPIO25</w:t>
            </w:r>
          </w:p>
        </w:tc>
      </w:tr>
      <w:tr w:rsidR="00B10567" w:rsidTr="00E1409E">
        <w:trPr>
          <w:trHeight w:val="451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23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 11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24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GPIO8(CE0)</w:t>
            </w:r>
          </w:p>
        </w:tc>
      </w:tr>
      <w:tr w:rsidR="00B10567" w:rsidTr="00E1409E">
        <w:trPr>
          <w:trHeight w:val="409"/>
          <w:jc w:val="center"/>
        </w:trPr>
        <w:tc>
          <w:tcPr>
            <w:tcW w:w="0" w:type="auto"/>
            <w:vMerge/>
          </w:tcPr>
          <w:p w:rsidR="00B10567" w:rsidRDefault="00B10567" w:rsidP="0074124B">
            <w:pPr>
              <w:pStyle w:val="L1"/>
              <w:numPr>
                <w:ilvl w:val="0"/>
                <w:numId w:val="0"/>
              </w:numPr>
              <w:rPr>
                <w:rFonts w:hint="eastAsia"/>
              </w:rPr>
            </w:pP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25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Ground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26</w:t>
            </w:r>
          </w:p>
        </w:tc>
        <w:tc>
          <w:tcPr>
            <w:tcW w:w="0" w:type="auto"/>
          </w:tcPr>
          <w:p w:rsidR="00B10567" w:rsidRPr="00B10567" w:rsidRDefault="00B10567" w:rsidP="00B10567">
            <w:r w:rsidRPr="00B10567">
              <w:t>GPIO7(CE1)</w:t>
            </w:r>
          </w:p>
        </w:tc>
      </w:tr>
    </w:tbl>
    <w:p w:rsidR="0074124B" w:rsidRPr="008832D4" w:rsidRDefault="0074124B" w:rsidP="0074124B">
      <w:pPr>
        <w:pStyle w:val="L2"/>
      </w:pPr>
      <w:bookmarkStart w:id="3" w:name="_Toc401663887"/>
      <w:r>
        <w:rPr>
          <w:rFonts w:hint="eastAsia"/>
        </w:rPr>
        <w:t>Raspberry IO Mapping</w:t>
      </w:r>
      <w:bookmarkEnd w:id="3"/>
    </w:p>
    <w:tbl>
      <w:tblPr>
        <w:tblStyle w:val="af2"/>
        <w:tblW w:w="0" w:type="auto"/>
        <w:jc w:val="center"/>
        <w:tblLook w:val="04A0"/>
      </w:tblPr>
      <w:tblGrid>
        <w:gridCol w:w="642"/>
        <w:gridCol w:w="1189"/>
        <w:gridCol w:w="1189"/>
      </w:tblGrid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P0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17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DO1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P1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18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DO2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P2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27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DI1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P3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22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DI2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P4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23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AO1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P5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24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AO2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P6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GPIO25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AI1</w:t>
            </w:r>
          </w:p>
        </w:tc>
      </w:tr>
      <w:tr w:rsidR="005075B9" w:rsidTr="00B10567">
        <w:trPr>
          <w:jc w:val="center"/>
        </w:trPr>
        <w:tc>
          <w:tcPr>
            <w:tcW w:w="642" w:type="dxa"/>
          </w:tcPr>
          <w:p w:rsidR="005075B9" w:rsidRDefault="005075B9" w:rsidP="00B10567">
            <w:r>
              <w:rPr>
                <w:rFonts w:hint="eastAsia"/>
              </w:rPr>
              <w:t>P7</w:t>
            </w:r>
          </w:p>
        </w:tc>
        <w:tc>
          <w:tcPr>
            <w:tcW w:w="1189" w:type="dxa"/>
          </w:tcPr>
          <w:p w:rsidR="005075B9" w:rsidRDefault="005075B9" w:rsidP="00B10567">
            <w:r>
              <w:rPr>
                <w:rFonts w:hint="eastAsia"/>
              </w:rPr>
              <w:t>GPIO 4</w:t>
            </w:r>
          </w:p>
        </w:tc>
        <w:tc>
          <w:tcPr>
            <w:tcW w:w="1189" w:type="dxa"/>
          </w:tcPr>
          <w:p w:rsidR="005075B9" w:rsidRDefault="005075B9" w:rsidP="00B10567">
            <w:pPr>
              <w:rPr>
                <w:rFonts w:hint="eastAsia"/>
              </w:rPr>
            </w:pPr>
            <w:r>
              <w:rPr>
                <w:rFonts w:hint="eastAsia"/>
              </w:rPr>
              <w:t>AI2</w:t>
            </w:r>
          </w:p>
        </w:tc>
      </w:tr>
    </w:tbl>
    <w:p w:rsidR="003535A9" w:rsidRDefault="00272015" w:rsidP="00272015">
      <w:pPr>
        <w:pStyle w:val="L1"/>
      </w:pPr>
      <w:bookmarkStart w:id="4" w:name="_Toc401663888"/>
      <w:r>
        <w:rPr>
          <w:rFonts w:hint="eastAsia"/>
        </w:rPr>
        <w:t>Modbus RTU Protocol</w:t>
      </w:r>
      <w:bookmarkEnd w:id="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" w:name="_Toc396946044"/>
      <w:bookmarkStart w:id="6" w:name="_Toc396946089"/>
      <w:bookmarkStart w:id="7" w:name="_Toc396946272"/>
      <w:bookmarkStart w:id="8" w:name="_Toc396946318"/>
      <w:bookmarkStart w:id="9" w:name="_Toc396946363"/>
      <w:bookmarkStart w:id="10" w:name="_Toc396946406"/>
      <w:bookmarkStart w:id="11" w:name="_Toc396946449"/>
      <w:bookmarkStart w:id="12" w:name="_Toc396946492"/>
      <w:bookmarkStart w:id="13" w:name="_Toc398903296"/>
      <w:bookmarkStart w:id="14" w:name="_Toc398906483"/>
      <w:bookmarkStart w:id="15" w:name="_Toc398906534"/>
      <w:bookmarkStart w:id="16" w:name="_Toc398906585"/>
      <w:bookmarkStart w:id="17" w:name="_Toc398906632"/>
      <w:bookmarkStart w:id="18" w:name="_Toc401663567"/>
      <w:bookmarkStart w:id="19" w:name="_Toc401663889"/>
      <w:bookmarkEnd w:id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" w:name="_Toc396946045"/>
      <w:bookmarkStart w:id="21" w:name="_Toc396946090"/>
      <w:bookmarkStart w:id="22" w:name="_Toc396946273"/>
      <w:bookmarkStart w:id="23" w:name="_Toc396946319"/>
      <w:bookmarkStart w:id="24" w:name="_Toc396946364"/>
      <w:bookmarkStart w:id="25" w:name="_Toc396946407"/>
      <w:bookmarkStart w:id="26" w:name="_Toc396946450"/>
      <w:bookmarkStart w:id="27" w:name="_Toc396946493"/>
      <w:bookmarkStart w:id="28" w:name="_Toc398903297"/>
      <w:bookmarkStart w:id="29" w:name="_Toc398906484"/>
      <w:bookmarkStart w:id="30" w:name="_Toc398906535"/>
      <w:bookmarkStart w:id="31" w:name="_Toc398906586"/>
      <w:bookmarkStart w:id="32" w:name="_Toc398906633"/>
      <w:bookmarkStart w:id="33" w:name="_Toc401663568"/>
      <w:bookmarkStart w:id="34" w:name="_Toc40166389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" w:name="_Toc396946046"/>
      <w:bookmarkStart w:id="36" w:name="_Toc396946091"/>
      <w:bookmarkStart w:id="37" w:name="_Toc396946274"/>
      <w:bookmarkStart w:id="38" w:name="_Toc396946320"/>
      <w:bookmarkStart w:id="39" w:name="_Toc396946365"/>
      <w:bookmarkStart w:id="40" w:name="_Toc396946408"/>
      <w:bookmarkStart w:id="41" w:name="_Toc396946451"/>
      <w:bookmarkStart w:id="42" w:name="_Toc396946494"/>
      <w:bookmarkStart w:id="43" w:name="_Toc398903298"/>
      <w:bookmarkStart w:id="44" w:name="_Toc398906485"/>
      <w:bookmarkStart w:id="45" w:name="_Toc398906536"/>
      <w:bookmarkStart w:id="46" w:name="_Toc398906587"/>
      <w:bookmarkStart w:id="47" w:name="_Toc398906634"/>
      <w:bookmarkStart w:id="48" w:name="_Toc401663569"/>
      <w:bookmarkStart w:id="49" w:name="_Toc401663891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50" w:name="_Toc396946047"/>
      <w:bookmarkStart w:id="51" w:name="_Toc396946092"/>
      <w:bookmarkStart w:id="52" w:name="_Toc396946275"/>
      <w:bookmarkStart w:id="53" w:name="_Toc396946321"/>
      <w:bookmarkStart w:id="54" w:name="_Toc396946366"/>
      <w:bookmarkStart w:id="55" w:name="_Toc396946409"/>
      <w:bookmarkStart w:id="56" w:name="_Toc396946452"/>
      <w:bookmarkStart w:id="57" w:name="_Toc396946495"/>
      <w:bookmarkStart w:id="58" w:name="_Toc398903299"/>
      <w:bookmarkStart w:id="59" w:name="_Toc398906486"/>
      <w:bookmarkStart w:id="60" w:name="_Toc398906537"/>
      <w:bookmarkStart w:id="61" w:name="_Toc398906588"/>
      <w:bookmarkStart w:id="62" w:name="_Toc398906635"/>
      <w:bookmarkStart w:id="63" w:name="_Toc401663570"/>
      <w:bookmarkStart w:id="64" w:name="_Toc401663892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65" w:name="_Toc396946048"/>
      <w:bookmarkStart w:id="66" w:name="_Toc396946093"/>
      <w:bookmarkStart w:id="67" w:name="_Toc396946276"/>
      <w:bookmarkStart w:id="68" w:name="_Toc396946322"/>
      <w:bookmarkStart w:id="69" w:name="_Toc396946367"/>
      <w:bookmarkStart w:id="70" w:name="_Toc396946410"/>
      <w:bookmarkStart w:id="71" w:name="_Toc396946453"/>
      <w:bookmarkStart w:id="72" w:name="_Toc396946496"/>
      <w:bookmarkStart w:id="73" w:name="_Toc398903300"/>
      <w:bookmarkStart w:id="74" w:name="_Toc398906487"/>
      <w:bookmarkStart w:id="75" w:name="_Toc398906538"/>
      <w:bookmarkStart w:id="76" w:name="_Toc398906589"/>
      <w:bookmarkStart w:id="77" w:name="_Toc398906636"/>
      <w:bookmarkStart w:id="78" w:name="_Toc401663571"/>
      <w:bookmarkStart w:id="79" w:name="_Toc401663893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80" w:name="_Toc396946049"/>
      <w:bookmarkStart w:id="81" w:name="_Toc396946094"/>
      <w:bookmarkStart w:id="82" w:name="_Toc396946277"/>
      <w:bookmarkStart w:id="83" w:name="_Toc396946323"/>
      <w:bookmarkStart w:id="84" w:name="_Toc396946368"/>
      <w:bookmarkStart w:id="85" w:name="_Toc396946411"/>
      <w:bookmarkStart w:id="86" w:name="_Toc396946454"/>
      <w:bookmarkStart w:id="87" w:name="_Toc396946497"/>
      <w:bookmarkStart w:id="88" w:name="_Toc398903301"/>
      <w:bookmarkStart w:id="89" w:name="_Toc398906488"/>
      <w:bookmarkStart w:id="90" w:name="_Toc398906539"/>
      <w:bookmarkStart w:id="91" w:name="_Toc398906590"/>
      <w:bookmarkStart w:id="92" w:name="_Toc398906637"/>
      <w:bookmarkStart w:id="93" w:name="_Toc401663572"/>
      <w:bookmarkStart w:id="94" w:name="_Toc401663894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95" w:name="_Toc396946050"/>
      <w:bookmarkStart w:id="96" w:name="_Toc396946095"/>
      <w:bookmarkStart w:id="97" w:name="_Toc396946278"/>
      <w:bookmarkStart w:id="98" w:name="_Toc396946324"/>
      <w:bookmarkStart w:id="99" w:name="_Toc396946369"/>
      <w:bookmarkStart w:id="100" w:name="_Toc396946412"/>
      <w:bookmarkStart w:id="101" w:name="_Toc396946455"/>
      <w:bookmarkStart w:id="102" w:name="_Toc396946498"/>
      <w:bookmarkStart w:id="103" w:name="_Toc398903302"/>
      <w:bookmarkStart w:id="104" w:name="_Toc398906489"/>
      <w:bookmarkStart w:id="105" w:name="_Toc398906540"/>
      <w:bookmarkStart w:id="106" w:name="_Toc398906591"/>
      <w:bookmarkStart w:id="107" w:name="_Toc398906638"/>
      <w:bookmarkStart w:id="108" w:name="_Toc401663573"/>
      <w:bookmarkStart w:id="109" w:name="_Toc401663895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10" w:name="_Toc396946051"/>
      <w:bookmarkStart w:id="111" w:name="_Toc396946096"/>
      <w:bookmarkStart w:id="112" w:name="_Toc396946279"/>
      <w:bookmarkStart w:id="113" w:name="_Toc396946325"/>
      <w:bookmarkStart w:id="114" w:name="_Toc396946370"/>
      <w:bookmarkStart w:id="115" w:name="_Toc396946413"/>
      <w:bookmarkStart w:id="116" w:name="_Toc396946456"/>
      <w:bookmarkStart w:id="117" w:name="_Toc396946499"/>
      <w:bookmarkStart w:id="118" w:name="_Toc398903303"/>
      <w:bookmarkStart w:id="119" w:name="_Toc398906490"/>
      <w:bookmarkStart w:id="120" w:name="_Toc398906541"/>
      <w:bookmarkStart w:id="121" w:name="_Toc398906592"/>
      <w:bookmarkStart w:id="122" w:name="_Toc398906639"/>
      <w:bookmarkStart w:id="123" w:name="_Toc401663574"/>
      <w:bookmarkStart w:id="124" w:name="_Toc401663896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25" w:name="_Toc396946052"/>
      <w:bookmarkStart w:id="126" w:name="_Toc396946097"/>
      <w:bookmarkStart w:id="127" w:name="_Toc396946280"/>
      <w:bookmarkStart w:id="128" w:name="_Toc396946326"/>
      <w:bookmarkStart w:id="129" w:name="_Toc396946371"/>
      <w:bookmarkStart w:id="130" w:name="_Toc396946414"/>
      <w:bookmarkStart w:id="131" w:name="_Toc396946457"/>
      <w:bookmarkStart w:id="132" w:name="_Toc396946500"/>
      <w:bookmarkStart w:id="133" w:name="_Toc398903304"/>
      <w:bookmarkStart w:id="134" w:name="_Toc398906491"/>
      <w:bookmarkStart w:id="135" w:name="_Toc398906542"/>
      <w:bookmarkStart w:id="136" w:name="_Toc398906593"/>
      <w:bookmarkStart w:id="137" w:name="_Toc398906640"/>
      <w:bookmarkStart w:id="138" w:name="_Toc401663575"/>
      <w:bookmarkStart w:id="139" w:name="_Toc401663897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40" w:name="_Toc396946053"/>
      <w:bookmarkStart w:id="141" w:name="_Toc396946098"/>
      <w:bookmarkStart w:id="142" w:name="_Toc396946281"/>
      <w:bookmarkStart w:id="143" w:name="_Toc396946327"/>
      <w:bookmarkStart w:id="144" w:name="_Toc396946372"/>
      <w:bookmarkStart w:id="145" w:name="_Toc396946415"/>
      <w:bookmarkStart w:id="146" w:name="_Toc396946458"/>
      <w:bookmarkStart w:id="147" w:name="_Toc396946501"/>
      <w:bookmarkStart w:id="148" w:name="_Toc398903305"/>
      <w:bookmarkStart w:id="149" w:name="_Toc398906492"/>
      <w:bookmarkStart w:id="150" w:name="_Toc398906543"/>
      <w:bookmarkStart w:id="151" w:name="_Toc398906594"/>
      <w:bookmarkStart w:id="152" w:name="_Toc398906641"/>
      <w:bookmarkStart w:id="153" w:name="_Toc401663576"/>
      <w:bookmarkStart w:id="154" w:name="_Toc401663898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55" w:name="_Toc396946054"/>
      <w:bookmarkStart w:id="156" w:name="_Toc396946099"/>
      <w:bookmarkStart w:id="157" w:name="_Toc396946282"/>
      <w:bookmarkStart w:id="158" w:name="_Toc396946328"/>
      <w:bookmarkStart w:id="159" w:name="_Toc396946373"/>
      <w:bookmarkStart w:id="160" w:name="_Toc396946416"/>
      <w:bookmarkStart w:id="161" w:name="_Toc396946459"/>
      <w:bookmarkStart w:id="162" w:name="_Toc396946502"/>
      <w:bookmarkStart w:id="163" w:name="_Toc398903306"/>
      <w:bookmarkStart w:id="164" w:name="_Toc398906493"/>
      <w:bookmarkStart w:id="165" w:name="_Toc398906544"/>
      <w:bookmarkStart w:id="166" w:name="_Toc398906595"/>
      <w:bookmarkStart w:id="167" w:name="_Toc398906642"/>
      <w:bookmarkStart w:id="168" w:name="_Toc401663577"/>
      <w:bookmarkStart w:id="169" w:name="_Toc401663899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70" w:name="_Toc396946055"/>
      <w:bookmarkStart w:id="171" w:name="_Toc396946100"/>
      <w:bookmarkStart w:id="172" w:name="_Toc396946283"/>
      <w:bookmarkStart w:id="173" w:name="_Toc396946329"/>
      <w:bookmarkStart w:id="174" w:name="_Toc396946374"/>
      <w:bookmarkStart w:id="175" w:name="_Toc396946417"/>
      <w:bookmarkStart w:id="176" w:name="_Toc396946460"/>
      <w:bookmarkStart w:id="177" w:name="_Toc396946503"/>
      <w:bookmarkStart w:id="178" w:name="_Toc398903307"/>
      <w:bookmarkStart w:id="179" w:name="_Toc398906494"/>
      <w:bookmarkStart w:id="180" w:name="_Toc398906545"/>
      <w:bookmarkStart w:id="181" w:name="_Toc398906596"/>
      <w:bookmarkStart w:id="182" w:name="_Toc398906643"/>
      <w:bookmarkStart w:id="183" w:name="_Toc401663578"/>
      <w:bookmarkStart w:id="184" w:name="_Toc40166390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185" w:name="_Toc396946056"/>
      <w:bookmarkStart w:id="186" w:name="_Toc396946101"/>
      <w:bookmarkStart w:id="187" w:name="_Toc396946284"/>
      <w:bookmarkStart w:id="188" w:name="_Toc396946330"/>
      <w:bookmarkStart w:id="189" w:name="_Toc396946375"/>
      <w:bookmarkStart w:id="190" w:name="_Toc396946418"/>
      <w:bookmarkStart w:id="191" w:name="_Toc396946461"/>
      <w:bookmarkStart w:id="192" w:name="_Toc396946504"/>
      <w:bookmarkStart w:id="193" w:name="_Toc398903308"/>
      <w:bookmarkStart w:id="194" w:name="_Toc398906495"/>
      <w:bookmarkStart w:id="195" w:name="_Toc398906546"/>
      <w:bookmarkStart w:id="196" w:name="_Toc398906597"/>
      <w:bookmarkStart w:id="197" w:name="_Toc398906644"/>
      <w:bookmarkStart w:id="198" w:name="_Toc401663579"/>
      <w:bookmarkStart w:id="199" w:name="_Toc401663901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00" w:name="_Toc396946057"/>
      <w:bookmarkStart w:id="201" w:name="_Toc396946102"/>
      <w:bookmarkStart w:id="202" w:name="_Toc396946285"/>
      <w:bookmarkStart w:id="203" w:name="_Toc396946331"/>
      <w:bookmarkStart w:id="204" w:name="_Toc396946376"/>
      <w:bookmarkStart w:id="205" w:name="_Toc396946419"/>
      <w:bookmarkStart w:id="206" w:name="_Toc396946462"/>
      <w:bookmarkStart w:id="207" w:name="_Toc396946505"/>
      <w:bookmarkStart w:id="208" w:name="_Toc398903309"/>
      <w:bookmarkStart w:id="209" w:name="_Toc398906496"/>
      <w:bookmarkStart w:id="210" w:name="_Toc398906547"/>
      <w:bookmarkStart w:id="211" w:name="_Toc398906598"/>
      <w:bookmarkStart w:id="212" w:name="_Toc398906645"/>
      <w:bookmarkStart w:id="213" w:name="_Toc401663580"/>
      <w:bookmarkStart w:id="214" w:name="_Toc401663902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15" w:name="_Toc396946058"/>
      <w:bookmarkStart w:id="216" w:name="_Toc396946103"/>
      <w:bookmarkStart w:id="217" w:name="_Toc396946286"/>
      <w:bookmarkStart w:id="218" w:name="_Toc396946332"/>
      <w:bookmarkStart w:id="219" w:name="_Toc396946377"/>
      <w:bookmarkStart w:id="220" w:name="_Toc396946420"/>
      <w:bookmarkStart w:id="221" w:name="_Toc396946463"/>
      <w:bookmarkStart w:id="222" w:name="_Toc396946506"/>
      <w:bookmarkStart w:id="223" w:name="_Toc398903310"/>
      <w:bookmarkStart w:id="224" w:name="_Toc398906497"/>
      <w:bookmarkStart w:id="225" w:name="_Toc398906548"/>
      <w:bookmarkStart w:id="226" w:name="_Toc398906599"/>
      <w:bookmarkStart w:id="227" w:name="_Toc398906646"/>
      <w:bookmarkStart w:id="228" w:name="_Toc401663581"/>
      <w:bookmarkStart w:id="229" w:name="_Toc401663903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30" w:name="_Toc396946059"/>
      <w:bookmarkStart w:id="231" w:name="_Toc396946104"/>
      <w:bookmarkStart w:id="232" w:name="_Toc396946287"/>
      <w:bookmarkStart w:id="233" w:name="_Toc396946333"/>
      <w:bookmarkStart w:id="234" w:name="_Toc396946378"/>
      <w:bookmarkStart w:id="235" w:name="_Toc396946421"/>
      <w:bookmarkStart w:id="236" w:name="_Toc396946464"/>
      <w:bookmarkStart w:id="237" w:name="_Toc396946507"/>
      <w:bookmarkStart w:id="238" w:name="_Toc398903311"/>
      <w:bookmarkStart w:id="239" w:name="_Toc398906498"/>
      <w:bookmarkStart w:id="240" w:name="_Toc398906549"/>
      <w:bookmarkStart w:id="241" w:name="_Toc398906600"/>
      <w:bookmarkStart w:id="242" w:name="_Toc398906647"/>
      <w:bookmarkStart w:id="243" w:name="_Toc401663582"/>
      <w:bookmarkStart w:id="244" w:name="_Toc401663904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45" w:name="_Toc396946060"/>
      <w:bookmarkStart w:id="246" w:name="_Toc396946105"/>
      <w:bookmarkStart w:id="247" w:name="_Toc396946288"/>
      <w:bookmarkStart w:id="248" w:name="_Toc396946334"/>
      <w:bookmarkStart w:id="249" w:name="_Toc396946379"/>
      <w:bookmarkStart w:id="250" w:name="_Toc396946422"/>
      <w:bookmarkStart w:id="251" w:name="_Toc396946465"/>
      <w:bookmarkStart w:id="252" w:name="_Toc396946508"/>
      <w:bookmarkStart w:id="253" w:name="_Toc398903312"/>
      <w:bookmarkStart w:id="254" w:name="_Toc398906499"/>
      <w:bookmarkStart w:id="255" w:name="_Toc398906550"/>
      <w:bookmarkStart w:id="256" w:name="_Toc398906601"/>
      <w:bookmarkStart w:id="257" w:name="_Toc398906648"/>
      <w:bookmarkStart w:id="258" w:name="_Toc401663583"/>
      <w:bookmarkStart w:id="259" w:name="_Toc401663905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60" w:name="_Toc396946061"/>
      <w:bookmarkStart w:id="261" w:name="_Toc396946106"/>
      <w:bookmarkStart w:id="262" w:name="_Toc396946289"/>
      <w:bookmarkStart w:id="263" w:name="_Toc396946335"/>
      <w:bookmarkStart w:id="264" w:name="_Toc396946380"/>
      <w:bookmarkStart w:id="265" w:name="_Toc396946423"/>
      <w:bookmarkStart w:id="266" w:name="_Toc396946466"/>
      <w:bookmarkStart w:id="267" w:name="_Toc396946509"/>
      <w:bookmarkStart w:id="268" w:name="_Toc398903313"/>
      <w:bookmarkStart w:id="269" w:name="_Toc398906500"/>
      <w:bookmarkStart w:id="270" w:name="_Toc398906551"/>
      <w:bookmarkStart w:id="271" w:name="_Toc398906602"/>
      <w:bookmarkStart w:id="272" w:name="_Toc398906649"/>
      <w:bookmarkStart w:id="273" w:name="_Toc401663584"/>
      <w:bookmarkStart w:id="274" w:name="_Toc401663906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75" w:name="_Toc396946062"/>
      <w:bookmarkStart w:id="276" w:name="_Toc396946107"/>
      <w:bookmarkStart w:id="277" w:name="_Toc396946290"/>
      <w:bookmarkStart w:id="278" w:name="_Toc396946336"/>
      <w:bookmarkStart w:id="279" w:name="_Toc396946381"/>
      <w:bookmarkStart w:id="280" w:name="_Toc396946424"/>
      <w:bookmarkStart w:id="281" w:name="_Toc396946467"/>
      <w:bookmarkStart w:id="282" w:name="_Toc396946510"/>
      <w:bookmarkStart w:id="283" w:name="_Toc398903314"/>
      <w:bookmarkStart w:id="284" w:name="_Toc398906501"/>
      <w:bookmarkStart w:id="285" w:name="_Toc398906552"/>
      <w:bookmarkStart w:id="286" w:name="_Toc398906603"/>
      <w:bookmarkStart w:id="287" w:name="_Toc398906650"/>
      <w:bookmarkStart w:id="288" w:name="_Toc401663585"/>
      <w:bookmarkStart w:id="289" w:name="_Toc401663907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290" w:name="_Toc396946063"/>
      <w:bookmarkStart w:id="291" w:name="_Toc396946108"/>
      <w:bookmarkStart w:id="292" w:name="_Toc396946291"/>
      <w:bookmarkStart w:id="293" w:name="_Toc396946337"/>
      <w:bookmarkStart w:id="294" w:name="_Toc396946382"/>
      <w:bookmarkStart w:id="295" w:name="_Toc396946425"/>
      <w:bookmarkStart w:id="296" w:name="_Toc396946468"/>
      <w:bookmarkStart w:id="297" w:name="_Toc396946511"/>
      <w:bookmarkStart w:id="298" w:name="_Toc398903315"/>
      <w:bookmarkStart w:id="299" w:name="_Toc398906502"/>
      <w:bookmarkStart w:id="300" w:name="_Toc398906553"/>
      <w:bookmarkStart w:id="301" w:name="_Toc398906604"/>
      <w:bookmarkStart w:id="302" w:name="_Toc398906651"/>
      <w:bookmarkStart w:id="303" w:name="_Toc401663586"/>
      <w:bookmarkStart w:id="304" w:name="_Toc401663908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05" w:name="_Toc396946064"/>
      <w:bookmarkStart w:id="306" w:name="_Toc396946109"/>
      <w:bookmarkStart w:id="307" w:name="_Toc396946292"/>
      <w:bookmarkStart w:id="308" w:name="_Toc396946338"/>
      <w:bookmarkStart w:id="309" w:name="_Toc396946383"/>
      <w:bookmarkStart w:id="310" w:name="_Toc396946426"/>
      <w:bookmarkStart w:id="311" w:name="_Toc396946469"/>
      <w:bookmarkStart w:id="312" w:name="_Toc396946512"/>
      <w:bookmarkStart w:id="313" w:name="_Toc398903316"/>
      <w:bookmarkStart w:id="314" w:name="_Toc398906503"/>
      <w:bookmarkStart w:id="315" w:name="_Toc398906554"/>
      <w:bookmarkStart w:id="316" w:name="_Toc398906605"/>
      <w:bookmarkStart w:id="317" w:name="_Toc398906652"/>
      <w:bookmarkStart w:id="318" w:name="_Toc401663587"/>
      <w:bookmarkStart w:id="319" w:name="_Toc401663909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20" w:name="_Toc396946065"/>
      <w:bookmarkStart w:id="321" w:name="_Toc396946110"/>
      <w:bookmarkStart w:id="322" w:name="_Toc396946293"/>
      <w:bookmarkStart w:id="323" w:name="_Toc396946339"/>
      <w:bookmarkStart w:id="324" w:name="_Toc396946384"/>
      <w:bookmarkStart w:id="325" w:name="_Toc396946427"/>
      <w:bookmarkStart w:id="326" w:name="_Toc396946470"/>
      <w:bookmarkStart w:id="327" w:name="_Toc396946513"/>
      <w:bookmarkStart w:id="328" w:name="_Toc398903317"/>
      <w:bookmarkStart w:id="329" w:name="_Toc398906504"/>
      <w:bookmarkStart w:id="330" w:name="_Toc398906555"/>
      <w:bookmarkStart w:id="331" w:name="_Toc398906606"/>
      <w:bookmarkStart w:id="332" w:name="_Toc398906653"/>
      <w:bookmarkStart w:id="333" w:name="_Toc401663588"/>
      <w:bookmarkStart w:id="334" w:name="_Toc401663910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35" w:name="_Toc396946066"/>
      <w:bookmarkStart w:id="336" w:name="_Toc396946111"/>
      <w:bookmarkStart w:id="337" w:name="_Toc396946294"/>
      <w:bookmarkStart w:id="338" w:name="_Toc396946340"/>
      <w:bookmarkStart w:id="339" w:name="_Toc396946385"/>
      <w:bookmarkStart w:id="340" w:name="_Toc396946428"/>
      <w:bookmarkStart w:id="341" w:name="_Toc396946471"/>
      <w:bookmarkStart w:id="342" w:name="_Toc396946514"/>
      <w:bookmarkStart w:id="343" w:name="_Toc398903318"/>
      <w:bookmarkStart w:id="344" w:name="_Toc398906505"/>
      <w:bookmarkStart w:id="345" w:name="_Toc398906556"/>
      <w:bookmarkStart w:id="346" w:name="_Toc398906607"/>
      <w:bookmarkStart w:id="347" w:name="_Toc398906654"/>
      <w:bookmarkStart w:id="348" w:name="_Toc401663589"/>
      <w:bookmarkStart w:id="349" w:name="_Toc401663911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50" w:name="_Toc396946067"/>
      <w:bookmarkStart w:id="351" w:name="_Toc396946112"/>
      <w:bookmarkStart w:id="352" w:name="_Toc396946295"/>
      <w:bookmarkStart w:id="353" w:name="_Toc396946341"/>
      <w:bookmarkStart w:id="354" w:name="_Toc396946386"/>
      <w:bookmarkStart w:id="355" w:name="_Toc396946429"/>
      <w:bookmarkStart w:id="356" w:name="_Toc396946472"/>
      <w:bookmarkStart w:id="357" w:name="_Toc396946515"/>
      <w:bookmarkStart w:id="358" w:name="_Toc398903319"/>
      <w:bookmarkStart w:id="359" w:name="_Toc398906506"/>
      <w:bookmarkStart w:id="360" w:name="_Toc398906557"/>
      <w:bookmarkStart w:id="361" w:name="_Toc398906608"/>
      <w:bookmarkStart w:id="362" w:name="_Toc398906655"/>
      <w:bookmarkStart w:id="363" w:name="_Toc401663590"/>
      <w:bookmarkStart w:id="364" w:name="_Toc401663912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65" w:name="_Toc396946068"/>
      <w:bookmarkStart w:id="366" w:name="_Toc396946113"/>
      <w:bookmarkStart w:id="367" w:name="_Toc396946296"/>
      <w:bookmarkStart w:id="368" w:name="_Toc396946342"/>
      <w:bookmarkStart w:id="369" w:name="_Toc396946387"/>
      <w:bookmarkStart w:id="370" w:name="_Toc396946430"/>
      <w:bookmarkStart w:id="371" w:name="_Toc396946473"/>
      <w:bookmarkStart w:id="372" w:name="_Toc396946516"/>
      <w:bookmarkStart w:id="373" w:name="_Toc398903320"/>
      <w:bookmarkStart w:id="374" w:name="_Toc398906507"/>
      <w:bookmarkStart w:id="375" w:name="_Toc398906558"/>
      <w:bookmarkStart w:id="376" w:name="_Toc398906609"/>
      <w:bookmarkStart w:id="377" w:name="_Toc398906656"/>
      <w:bookmarkStart w:id="378" w:name="_Toc401663591"/>
      <w:bookmarkStart w:id="379" w:name="_Toc401663913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80" w:name="_Toc396946069"/>
      <w:bookmarkStart w:id="381" w:name="_Toc396946114"/>
      <w:bookmarkStart w:id="382" w:name="_Toc396946297"/>
      <w:bookmarkStart w:id="383" w:name="_Toc396946343"/>
      <w:bookmarkStart w:id="384" w:name="_Toc396946388"/>
      <w:bookmarkStart w:id="385" w:name="_Toc396946431"/>
      <w:bookmarkStart w:id="386" w:name="_Toc396946474"/>
      <w:bookmarkStart w:id="387" w:name="_Toc396946517"/>
      <w:bookmarkStart w:id="388" w:name="_Toc398903321"/>
      <w:bookmarkStart w:id="389" w:name="_Toc398906508"/>
      <w:bookmarkStart w:id="390" w:name="_Toc398906559"/>
      <w:bookmarkStart w:id="391" w:name="_Toc398906610"/>
      <w:bookmarkStart w:id="392" w:name="_Toc398906657"/>
      <w:bookmarkStart w:id="393" w:name="_Toc401663592"/>
      <w:bookmarkStart w:id="394" w:name="_Toc401663914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395" w:name="_Toc396946070"/>
      <w:bookmarkStart w:id="396" w:name="_Toc396946115"/>
      <w:bookmarkStart w:id="397" w:name="_Toc396946298"/>
      <w:bookmarkStart w:id="398" w:name="_Toc396946344"/>
      <w:bookmarkStart w:id="399" w:name="_Toc396946389"/>
      <w:bookmarkStart w:id="400" w:name="_Toc396946432"/>
      <w:bookmarkStart w:id="401" w:name="_Toc396946475"/>
      <w:bookmarkStart w:id="402" w:name="_Toc396946518"/>
      <w:bookmarkStart w:id="403" w:name="_Toc398903322"/>
      <w:bookmarkStart w:id="404" w:name="_Toc398906509"/>
      <w:bookmarkStart w:id="405" w:name="_Toc398906560"/>
      <w:bookmarkStart w:id="406" w:name="_Toc398906611"/>
      <w:bookmarkStart w:id="407" w:name="_Toc398906658"/>
      <w:bookmarkStart w:id="408" w:name="_Toc401663593"/>
      <w:bookmarkStart w:id="409" w:name="_Toc401663915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</w:p>
    <w:p w:rsidR="003535A9" w:rsidRPr="002A01A2" w:rsidRDefault="003535A9" w:rsidP="003535A9">
      <w:pPr>
        <w:pStyle w:val="af3"/>
        <w:widowControl/>
        <w:numPr>
          <w:ilvl w:val="0"/>
          <w:numId w:val="37"/>
        </w:numPr>
        <w:spacing w:after="60"/>
        <w:ind w:leftChars="0"/>
        <w:outlineLvl w:val="1"/>
        <w:rPr>
          <w:rFonts w:ascii="Times New Roman" w:hAnsi="Times New Roman" w:cs="Times New Roman"/>
          <w:b/>
          <w:iCs/>
          <w:vanish/>
          <w:sz w:val="28"/>
          <w:szCs w:val="28"/>
        </w:rPr>
      </w:pPr>
      <w:bookmarkStart w:id="410" w:name="_Toc396946071"/>
      <w:bookmarkStart w:id="411" w:name="_Toc396946116"/>
      <w:bookmarkStart w:id="412" w:name="_Toc396946299"/>
      <w:bookmarkStart w:id="413" w:name="_Toc396946345"/>
      <w:bookmarkStart w:id="414" w:name="_Toc396946390"/>
      <w:bookmarkStart w:id="415" w:name="_Toc396946433"/>
      <w:bookmarkStart w:id="416" w:name="_Toc396946476"/>
      <w:bookmarkStart w:id="417" w:name="_Toc396946519"/>
      <w:bookmarkStart w:id="418" w:name="_Toc398903323"/>
      <w:bookmarkStart w:id="419" w:name="_Toc398906510"/>
      <w:bookmarkStart w:id="420" w:name="_Toc398906561"/>
      <w:bookmarkStart w:id="421" w:name="_Toc398906612"/>
      <w:bookmarkStart w:id="422" w:name="_Toc398906659"/>
      <w:bookmarkStart w:id="423" w:name="_Toc401663594"/>
      <w:bookmarkStart w:id="424" w:name="_Toc401663916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8832D4" w:rsidRPr="008832D4" w:rsidRDefault="008832D4" w:rsidP="008832D4">
      <w:pPr>
        <w:pStyle w:val="L2"/>
      </w:pPr>
      <w:bookmarkStart w:id="425" w:name="_Toc401663917"/>
      <w:r>
        <w:rPr>
          <w:rFonts w:hint="eastAsia"/>
        </w:rPr>
        <w:t>Modbus Packet Format</w:t>
      </w:r>
      <w:bookmarkEnd w:id="425"/>
    </w:p>
    <w:p w:rsidR="008832D4" w:rsidRDefault="008832D4" w:rsidP="008832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87434" cy="832513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01" cy="83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2D4" w:rsidRDefault="008832D4"/>
    <w:p w:rsidR="00384358" w:rsidRDefault="00272015" w:rsidP="008832D4">
      <w:pPr>
        <w:pStyle w:val="af3"/>
        <w:numPr>
          <w:ilvl w:val="0"/>
          <w:numId w:val="46"/>
        </w:numPr>
        <w:ind w:leftChars="0"/>
      </w:pPr>
      <w:r>
        <w:rPr>
          <w:rFonts w:hint="eastAsia"/>
        </w:rPr>
        <w:t xml:space="preserve">Detailed information can be found at </w:t>
      </w:r>
      <w:hyperlink r:id="rId9" w:history="1">
        <w:r w:rsidRPr="00B97746">
          <w:rPr>
            <w:rStyle w:val="af1"/>
          </w:rPr>
          <w:t>http://www.modbus.org</w:t>
        </w:r>
      </w:hyperlink>
      <w:r>
        <w:rPr>
          <w:rFonts w:hint="eastAsia"/>
        </w:rPr>
        <w:t xml:space="preserve"> .</w:t>
      </w:r>
    </w:p>
    <w:p w:rsidR="00272015" w:rsidRDefault="008832D4" w:rsidP="008832D4">
      <w:pPr>
        <w:pStyle w:val="af3"/>
        <w:numPr>
          <w:ilvl w:val="0"/>
          <w:numId w:val="46"/>
        </w:numPr>
        <w:ind w:leftChars="0"/>
      </w:pPr>
      <w:r>
        <w:t>I</w:t>
      </w:r>
      <w:r>
        <w:rPr>
          <w:rFonts w:hint="eastAsia"/>
        </w:rPr>
        <w:t>f  TCP used, then additional address is IP address of fourth filed.</w:t>
      </w:r>
    </w:p>
    <w:p w:rsidR="008832D4" w:rsidRDefault="008832D4" w:rsidP="008832D4">
      <w:pPr>
        <w:pStyle w:val="af3"/>
        <w:numPr>
          <w:ilvl w:val="0"/>
          <w:numId w:val="46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f  a CRC is error , then it will</w:t>
      </w:r>
      <w:r>
        <w:t xml:space="preserve"> n</w:t>
      </w:r>
      <w:r>
        <w:rPr>
          <w:rFonts w:hint="eastAsia"/>
        </w:rPr>
        <w:t>ot respond.</w:t>
      </w:r>
    </w:p>
    <w:p w:rsidR="00DB786C" w:rsidRDefault="00DB786C" w:rsidP="00DB786C">
      <w:pPr>
        <w:rPr>
          <w:rFonts w:hint="eastAsia"/>
        </w:rPr>
      </w:pPr>
    </w:p>
    <w:p w:rsidR="00DB786C" w:rsidRDefault="00DB786C" w:rsidP="00DB786C">
      <w:pPr>
        <w:pStyle w:val="L2"/>
      </w:pPr>
      <w:bookmarkStart w:id="426" w:name="_Toc401663918"/>
      <w:r>
        <w:rPr>
          <w:rFonts w:hint="eastAsia"/>
        </w:rPr>
        <w:t xml:space="preserve">Function Code (0x01) </w:t>
      </w:r>
      <w:r>
        <w:t>–</w:t>
      </w:r>
      <w:r>
        <w:rPr>
          <w:rFonts w:hint="eastAsia"/>
        </w:rPr>
        <w:t xml:space="preserve"> Read coils</w:t>
      </w:r>
      <w:bookmarkEnd w:id="426"/>
    </w:p>
    <w:p w:rsidR="00DB786C" w:rsidRDefault="00DB786C" w:rsidP="00DB786C">
      <w:pPr>
        <w:pStyle w:val="L3"/>
      </w:pPr>
      <w:bookmarkStart w:id="427" w:name="_Toc401663919"/>
      <w:r>
        <w:rPr>
          <w:rFonts w:hint="eastAsia"/>
        </w:rPr>
        <w:t>Request</w:t>
      </w:r>
      <w:bookmarkEnd w:id="427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8832D4" w:rsidRDefault="003162D0" w:rsidP="003162D0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="00DB786C"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DB786C" w:rsidTr="00B10567">
        <w:tc>
          <w:tcPr>
            <w:tcW w:w="1003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Coils</w:t>
            </w:r>
          </w:p>
        </w:tc>
        <w:tc>
          <w:tcPr>
            <w:tcW w:w="992" w:type="dxa"/>
          </w:tcPr>
          <w:p w:rsidR="00DB786C" w:rsidRPr="008832D4" w:rsidRDefault="00DB786C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8832D4" w:rsidRDefault="003162D0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1 </w:t>
            </w:r>
            <w:r w:rsidR="00F305A6">
              <w:rPr>
                <w:rFonts w:hint="eastAsia"/>
                <w:b w:val="0"/>
              </w:rPr>
              <w:t xml:space="preserve">~ </w:t>
            </w:r>
            <w:r>
              <w:rPr>
                <w:rFonts w:hint="eastAsia"/>
                <w:b w:val="0"/>
              </w:rPr>
              <w:t>2</w:t>
            </w:r>
          </w:p>
        </w:tc>
      </w:tr>
    </w:tbl>
    <w:p w:rsidR="00DB786C" w:rsidRDefault="00DB786C" w:rsidP="00DB786C">
      <w:pPr>
        <w:pStyle w:val="L3"/>
      </w:pPr>
      <w:bookmarkStart w:id="428" w:name="_Toc401663920"/>
      <w:r>
        <w:rPr>
          <w:rFonts w:hint="eastAsia"/>
        </w:rPr>
        <w:t>Response</w:t>
      </w:r>
      <w:bookmarkEnd w:id="428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n b</w:t>
            </w:r>
            <w:r w:rsidR="00DB786C" w:rsidRPr="00997E02">
              <w:rPr>
                <w:rFonts w:hint="eastAsia"/>
                <w:b w:val="0"/>
              </w:rPr>
              <w:t>ytes</w:t>
            </w:r>
          </w:p>
        </w:tc>
        <w:tc>
          <w:tcPr>
            <w:tcW w:w="4536" w:type="dxa"/>
          </w:tcPr>
          <w:p w:rsidR="00DB786C" w:rsidRPr="00997E02" w:rsidRDefault="00F305A6" w:rsidP="00B10567">
            <w:pPr>
              <w:pStyle w:val="Content"/>
              <w:rPr>
                <w:b w:val="0"/>
              </w:rPr>
            </w:pPr>
            <w:r>
              <w:rPr>
                <w:b w:val="0"/>
              </w:rPr>
              <w:t>n = N or</w:t>
            </w:r>
            <w:r>
              <w:rPr>
                <w:rFonts w:hint="eastAsia"/>
                <w:b w:val="0"/>
              </w:rPr>
              <w:t xml:space="preserve"> N+1</w:t>
            </w:r>
          </w:p>
        </w:tc>
      </w:tr>
    </w:tbl>
    <w:p w:rsidR="00F305A6" w:rsidRPr="00F305A6" w:rsidRDefault="00F305A6" w:rsidP="00F305A6">
      <w:pPr>
        <w:rPr>
          <w:rFonts w:ascii="Calibri" w:hAnsi="Calibri" w:hint="eastAsia"/>
          <w:b/>
          <w:sz w:val="28"/>
          <w:szCs w:val="32"/>
        </w:rPr>
      </w:pPr>
      <w:r w:rsidRPr="00F305A6">
        <w:rPr>
          <w:rFonts w:ascii="Calibri" w:hAnsi="Calibri" w:hint="eastAsia"/>
          <w:b/>
          <w:sz w:val="28"/>
          <w:szCs w:val="32"/>
        </w:rPr>
        <w:t xml:space="preserve">*N = Quantity of Outputs / 8, if the remainder is different of 0 </w:t>
      </w:r>
      <w:r w:rsidRPr="00F305A6">
        <w:rPr>
          <w:rFonts w:ascii="Calibri" w:hAnsi="Calibri" w:hint="eastAsia"/>
          <w:b/>
          <w:sz w:val="28"/>
          <w:szCs w:val="32"/>
        </w:rPr>
        <w:t></w:t>
      </w:r>
      <w:r w:rsidRPr="00F305A6">
        <w:rPr>
          <w:rFonts w:ascii="Calibri" w:hAnsi="Calibri" w:hint="eastAsia"/>
          <w:b/>
          <w:sz w:val="28"/>
          <w:szCs w:val="32"/>
        </w:rPr>
        <w:t xml:space="preserve"> N = N+1 </w:t>
      </w:r>
    </w:p>
    <w:p w:rsidR="00DB786C" w:rsidRDefault="00DB786C" w:rsidP="00DB786C">
      <w:pPr>
        <w:pStyle w:val="L3"/>
      </w:pPr>
      <w:bookmarkStart w:id="429" w:name="_Toc401663921"/>
      <w:r>
        <w:rPr>
          <w:rFonts w:hint="eastAsia"/>
        </w:rPr>
        <w:t>Error Response</w:t>
      </w:r>
      <w:bookmarkEnd w:id="429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F305A6" w:rsidP="00F305A6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Function Code + 0x80 = 0x81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DB786C" w:rsidRDefault="00DB786C" w:rsidP="00DB786C"/>
    <w:p w:rsidR="00DB786C" w:rsidRDefault="00DB786C" w:rsidP="00DB786C">
      <w:pPr>
        <w:pStyle w:val="L2"/>
      </w:pPr>
      <w:bookmarkStart w:id="430" w:name="_Toc401663922"/>
      <w:r>
        <w:rPr>
          <w:rFonts w:hint="eastAsia"/>
        </w:rPr>
        <w:t xml:space="preserve">Function Code (0x02) </w:t>
      </w:r>
      <w:r>
        <w:t>–</w:t>
      </w:r>
      <w:r>
        <w:rPr>
          <w:rFonts w:hint="eastAsia"/>
        </w:rPr>
        <w:t xml:space="preserve"> Write a single digital output</w:t>
      </w:r>
      <w:bookmarkEnd w:id="430"/>
    </w:p>
    <w:p w:rsidR="00DB786C" w:rsidRDefault="00DB786C" w:rsidP="00DB786C">
      <w:pPr>
        <w:pStyle w:val="L3"/>
      </w:pPr>
      <w:bookmarkStart w:id="431" w:name="_Toc401663923"/>
      <w:r>
        <w:rPr>
          <w:rFonts w:hint="eastAsia"/>
        </w:rPr>
        <w:t>Request</w:t>
      </w:r>
      <w:bookmarkEnd w:id="431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 to 0xFF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Start </w:t>
            </w:r>
            <w:r w:rsidRPr="008832D4">
              <w:rPr>
                <w:rFonts w:hint="eastAsia"/>
                <w:b w:val="0"/>
              </w:rPr>
              <w:t>Address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0x0000 to 0x0001</w:t>
            </w:r>
          </w:p>
        </w:tc>
      </w:tr>
      <w:tr w:rsidR="003A5191" w:rsidTr="00B10567">
        <w:tc>
          <w:tcPr>
            <w:tcW w:w="1003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Quantity of Inputs</w:t>
            </w:r>
          </w:p>
        </w:tc>
        <w:tc>
          <w:tcPr>
            <w:tcW w:w="992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3A5191" w:rsidRPr="008832D4" w:rsidRDefault="003A5191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1 ~ 2</w:t>
            </w:r>
          </w:p>
        </w:tc>
      </w:tr>
    </w:tbl>
    <w:p w:rsidR="00DB786C" w:rsidRDefault="00DB786C" w:rsidP="00DB786C">
      <w:pPr>
        <w:pStyle w:val="L3"/>
      </w:pPr>
      <w:bookmarkStart w:id="432" w:name="_Toc401663924"/>
      <w:r>
        <w:rPr>
          <w:rFonts w:hint="eastAsia"/>
        </w:rPr>
        <w:t>Response</w:t>
      </w:r>
      <w:bookmarkEnd w:id="432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1~255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2A5B97" w:rsidP="002A5B9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Byte count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5E7C65" w:rsidP="00B10567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</w:p>
        </w:tc>
      </w:tr>
      <w:tr w:rsidR="00DB786C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DB786C" w:rsidRPr="00997E02" w:rsidRDefault="002A5B97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Input Status</w:t>
            </w:r>
          </w:p>
        </w:tc>
        <w:tc>
          <w:tcPr>
            <w:tcW w:w="992" w:type="dxa"/>
          </w:tcPr>
          <w:p w:rsidR="00DB786C" w:rsidRPr="00997E02" w:rsidRDefault="005E7C65" w:rsidP="005E7C65">
            <w:pPr>
              <w:pStyle w:val="Content"/>
              <w:rPr>
                <w:b w:val="0"/>
              </w:rPr>
            </w:pPr>
            <w:r w:rsidRPr="00F305A6">
              <w:rPr>
                <w:b w:val="0"/>
              </w:rPr>
              <w:t>N*</w:t>
            </w:r>
            <w:r>
              <w:rPr>
                <w:rFonts w:hint="eastAsia"/>
                <w:b w:val="0"/>
              </w:rPr>
              <w:t xml:space="preserve"> x 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</w:p>
        </w:tc>
      </w:tr>
    </w:tbl>
    <w:p w:rsidR="00DB786C" w:rsidRDefault="00DB786C" w:rsidP="00DB786C">
      <w:pPr>
        <w:pStyle w:val="L3"/>
      </w:pPr>
      <w:bookmarkStart w:id="433" w:name="_Toc401663925"/>
      <w:r>
        <w:rPr>
          <w:rFonts w:hint="eastAsia"/>
        </w:rPr>
        <w:t>Error Response</w:t>
      </w:r>
      <w:bookmarkEnd w:id="433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DB786C" w:rsidRPr="007B184D" w:rsidTr="00B10567">
        <w:tc>
          <w:tcPr>
            <w:tcW w:w="1003" w:type="dxa"/>
          </w:tcPr>
          <w:p w:rsidR="00DB786C" w:rsidRPr="007B184D" w:rsidRDefault="00DB786C" w:rsidP="00B10567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DB786C" w:rsidRPr="007B184D" w:rsidRDefault="00DB786C" w:rsidP="00B10567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lastRenderedPageBreak/>
              <w:t>00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1~255</w:t>
            </w:r>
          </w:p>
        </w:tc>
      </w:tr>
      <w:tr w:rsidR="00DB786C" w:rsidRPr="007B184D" w:rsidTr="00B10567">
        <w:tc>
          <w:tcPr>
            <w:tcW w:w="1003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DB786C" w:rsidRPr="00997E02" w:rsidRDefault="00DB786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DB786C" w:rsidRPr="00997E02" w:rsidRDefault="00917CBC" w:rsidP="00917CBC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0x82</w:t>
            </w:r>
          </w:p>
        </w:tc>
      </w:tr>
      <w:tr w:rsidR="00917CBC" w:rsidRPr="007B184D" w:rsidTr="00B10567">
        <w:tc>
          <w:tcPr>
            <w:tcW w:w="1003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917CBC" w:rsidRPr="00997E02" w:rsidRDefault="00917CBC" w:rsidP="00B10567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0x01 to </w:t>
            </w:r>
            <w:r w:rsidRPr="00997E02">
              <w:rPr>
                <w:rFonts w:hint="eastAsia"/>
                <w:b w:val="0"/>
              </w:rPr>
              <w:t>0x04</w:t>
            </w:r>
          </w:p>
        </w:tc>
      </w:tr>
    </w:tbl>
    <w:p w:rsidR="00014037" w:rsidRDefault="00014037"/>
    <w:p w:rsidR="00014037" w:rsidRDefault="00014037" w:rsidP="00014037">
      <w:pPr>
        <w:pStyle w:val="L2"/>
      </w:pPr>
      <w:bookmarkStart w:id="434" w:name="_Toc401663926"/>
      <w:r>
        <w:rPr>
          <w:rFonts w:hint="eastAsia"/>
        </w:rPr>
        <w:t xml:space="preserve">Function Code (0x05) </w:t>
      </w:r>
      <w:r>
        <w:t>–</w:t>
      </w:r>
      <w:r>
        <w:rPr>
          <w:rFonts w:hint="eastAsia"/>
        </w:rPr>
        <w:t xml:space="preserve"> Write a single digital output</w:t>
      </w:r>
      <w:bookmarkEnd w:id="434"/>
    </w:p>
    <w:p w:rsidR="00014037" w:rsidRDefault="00014037" w:rsidP="00014037">
      <w:pPr>
        <w:pStyle w:val="L3"/>
      </w:pPr>
      <w:bookmarkStart w:id="435" w:name="_Toc401663927"/>
      <w:r>
        <w:rPr>
          <w:rFonts w:hint="eastAsia"/>
        </w:rPr>
        <w:t>Request</w:t>
      </w:r>
      <w:bookmarkEnd w:id="435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7B184D" w:rsidTr="008832D4">
        <w:tc>
          <w:tcPr>
            <w:tcW w:w="1003" w:type="dxa"/>
          </w:tcPr>
          <w:p w:rsidR="007B184D" w:rsidRPr="007B184D" w:rsidRDefault="00B074B6" w:rsidP="008832D4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7B184D" w:rsidRPr="007B184D" w:rsidRDefault="007B184D" w:rsidP="008832D4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7B184D" w:rsidRPr="008832D4" w:rsidRDefault="008832D4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1~255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0x05</w:t>
            </w:r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913EB5" w:rsidP="008832D4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8832D4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7B184D" w:rsidTr="008832D4">
        <w:tc>
          <w:tcPr>
            <w:tcW w:w="1003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7B184D" w:rsidRPr="008832D4" w:rsidRDefault="007B184D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7B184D" w:rsidRPr="008832D4" w:rsidRDefault="00B074B6" w:rsidP="008832D4">
            <w:pPr>
              <w:pStyle w:val="Content"/>
              <w:rPr>
                <w:b w:val="0"/>
              </w:rPr>
            </w:pPr>
            <w:r w:rsidRPr="008832D4">
              <w:rPr>
                <w:rFonts w:hint="eastAsia"/>
                <w:b w:val="0"/>
              </w:rPr>
              <w:t>ON = 0xFF00 ; OFF = 0x0000</w:t>
            </w:r>
          </w:p>
        </w:tc>
      </w:tr>
    </w:tbl>
    <w:p w:rsidR="00B074B6" w:rsidRDefault="00B074B6" w:rsidP="00B074B6">
      <w:pPr>
        <w:pStyle w:val="L3"/>
      </w:pPr>
      <w:bookmarkStart w:id="436" w:name="_Toc401663928"/>
      <w:r>
        <w:rPr>
          <w:rFonts w:hint="eastAsia"/>
        </w:rPr>
        <w:t>Response</w:t>
      </w:r>
      <w:bookmarkEnd w:id="436"/>
      <w:r>
        <w:rPr>
          <w:rFonts w:hint="eastAsia"/>
        </w:rPr>
        <w:t xml:space="preserve"> </w:t>
      </w:r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1~255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Function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0x05</w:t>
            </w:r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02~03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913EB5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D862A5" w:rsidRPr="00997E02">
                <w:rPr>
                  <w:rStyle w:val="af1"/>
                  <w:rFonts w:hint="eastAsia"/>
                  <w:b w:val="0"/>
                </w:rPr>
                <w:t>Reference Address mappings</w:t>
              </w:r>
            </w:hyperlink>
          </w:p>
        </w:tc>
      </w:tr>
      <w:tr w:rsidR="00B074B6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04~05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Value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2bytes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ON = 0xFF00 ; OFF = 0x0000</w:t>
            </w:r>
          </w:p>
        </w:tc>
      </w:tr>
    </w:tbl>
    <w:p w:rsidR="00014037" w:rsidRDefault="00014037" w:rsidP="00014037">
      <w:pPr>
        <w:pStyle w:val="L3"/>
      </w:pPr>
      <w:bookmarkStart w:id="437" w:name="_Toc401663929"/>
      <w:r>
        <w:rPr>
          <w:rFonts w:hint="eastAsia"/>
        </w:rPr>
        <w:t>Error Response</w:t>
      </w:r>
      <w:bookmarkEnd w:id="437"/>
    </w:p>
    <w:tbl>
      <w:tblPr>
        <w:tblStyle w:val="af2"/>
        <w:tblW w:w="8897" w:type="dxa"/>
        <w:tblLook w:val="04A0"/>
      </w:tblPr>
      <w:tblGrid>
        <w:gridCol w:w="1003"/>
        <w:gridCol w:w="2366"/>
        <w:gridCol w:w="992"/>
        <w:gridCol w:w="4536"/>
      </w:tblGrid>
      <w:tr w:rsidR="00B074B6" w:rsidRPr="007B184D" w:rsidTr="008832D4">
        <w:tc>
          <w:tcPr>
            <w:tcW w:w="1003" w:type="dxa"/>
          </w:tcPr>
          <w:p w:rsidR="00B074B6" w:rsidRPr="007B184D" w:rsidRDefault="00B074B6" w:rsidP="00997E02">
            <w:pPr>
              <w:pStyle w:val="Content"/>
            </w:pPr>
            <w:r>
              <w:rPr>
                <w:rFonts w:hint="eastAsia"/>
              </w:rPr>
              <w:t>Filed</w:t>
            </w:r>
          </w:p>
        </w:tc>
        <w:tc>
          <w:tcPr>
            <w:tcW w:w="236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Description</w:t>
            </w:r>
          </w:p>
        </w:tc>
        <w:tc>
          <w:tcPr>
            <w:tcW w:w="992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Unit</w:t>
            </w:r>
          </w:p>
        </w:tc>
        <w:tc>
          <w:tcPr>
            <w:tcW w:w="4536" w:type="dxa"/>
          </w:tcPr>
          <w:p w:rsidR="00B074B6" w:rsidRPr="007B184D" w:rsidRDefault="00B074B6" w:rsidP="00997E02">
            <w:pPr>
              <w:pStyle w:val="Content"/>
            </w:pPr>
            <w:r w:rsidRPr="007B184D">
              <w:rPr>
                <w:rFonts w:hint="eastAsia"/>
              </w:rPr>
              <w:t>Comment</w:t>
            </w: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00</w:t>
            </w:r>
          </w:p>
        </w:tc>
        <w:tc>
          <w:tcPr>
            <w:tcW w:w="2366" w:type="dxa"/>
          </w:tcPr>
          <w:p w:rsidR="00B074B6" w:rsidRPr="00997E02" w:rsidRDefault="008832D4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Additional Address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01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Error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</w:t>
            </w:r>
          </w:p>
        </w:tc>
        <w:tc>
          <w:tcPr>
            <w:tcW w:w="4536" w:type="dxa"/>
          </w:tcPr>
          <w:p w:rsidR="00B074B6" w:rsidRPr="00997E02" w:rsidRDefault="00913EB5" w:rsidP="00997E02">
            <w:pPr>
              <w:pStyle w:val="Content"/>
              <w:rPr>
                <w:b w:val="0"/>
              </w:rPr>
            </w:pPr>
            <w:hyperlink w:anchor="AddressMappings" w:history="1">
              <w:r w:rsidR="00B95787" w:rsidRPr="00997E02">
                <w:rPr>
                  <w:rStyle w:val="af1"/>
                  <w:rFonts w:hint="eastAsia"/>
                  <w:b w:val="0"/>
                </w:rPr>
                <w:t>Reference</w:t>
              </w:r>
              <w:r w:rsidR="00D862A5" w:rsidRPr="00997E02">
                <w:rPr>
                  <w:rStyle w:val="af1"/>
                  <w:rFonts w:hint="eastAsia"/>
                  <w:b w:val="0"/>
                </w:rPr>
                <w:t xml:space="preserve"> Address mappings</w:t>
              </w:r>
            </w:hyperlink>
          </w:p>
        </w:tc>
      </w:tr>
      <w:tr w:rsidR="00B074B6" w:rsidRPr="007B184D" w:rsidTr="008832D4">
        <w:tc>
          <w:tcPr>
            <w:tcW w:w="1003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03</w:t>
            </w:r>
          </w:p>
        </w:tc>
        <w:tc>
          <w:tcPr>
            <w:tcW w:w="236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Exception Code</w:t>
            </w:r>
          </w:p>
        </w:tc>
        <w:tc>
          <w:tcPr>
            <w:tcW w:w="992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1bytes</w:t>
            </w:r>
          </w:p>
        </w:tc>
        <w:tc>
          <w:tcPr>
            <w:tcW w:w="4536" w:type="dxa"/>
          </w:tcPr>
          <w:p w:rsidR="00B074B6" w:rsidRPr="00997E02" w:rsidRDefault="00B074B6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0x01~0x04</w:t>
            </w:r>
          </w:p>
        </w:tc>
      </w:tr>
    </w:tbl>
    <w:p w:rsidR="00B95787" w:rsidRDefault="00D862A5" w:rsidP="00B95787">
      <w:pPr>
        <w:pStyle w:val="L1"/>
      </w:pPr>
      <w:bookmarkStart w:id="438" w:name="AddressMappings"/>
      <w:bookmarkStart w:id="439" w:name="_Toc401663930"/>
      <w:r>
        <w:rPr>
          <w:rFonts w:hint="eastAsia"/>
        </w:rPr>
        <w:t>Address Mappings</w:t>
      </w:r>
      <w:bookmarkEnd w:id="439"/>
    </w:p>
    <w:tbl>
      <w:tblPr>
        <w:tblStyle w:val="af2"/>
        <w:tblW w:w="8897" w:type="dxa"/>
        <w:tblLayout w:type="fixed"/>
        <w:tblLook w:val="04A0"/>
      </w:tblPr>
      <w:tblGrid>
        <w:gridCol w:w="1951"/>
        <w:gridCol w:w="3686"/>
        <w:gridCol w:w="1275"/>
        <w:gridCol w:w="1985"/>
      </w:tblGrid>
      <w:tr w:rsidR="00D862A5" w:rsidRPr="007B184D" w:rsidTr="00997E02">
        <w:tc>
          <w:tcPr>
            <w:tcW w:w="1951" w:type="dxa"/>
          </w:tcPr>
          <w:bookmarkEnd w:id="438"/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Register Address</w:t>
            </w:r>
          </w:p>
        </w:tc>
        <w:tc>
          <w:tcPr>
            <w:tcW w:w="3686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Description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b w:val="0"/>
              </w:rPr>
              <w:t>A</w:t>
            </w:r>
            <w:r w:rsidRPr="00997E02">
              <w:rPr>
                <w:rFonts w:hint="eastAsia"/>
                <w:b w:val="0"/>
              </w:rPr>
              <w:t>ttribute</w:t>
            </w:r>
          </w:p>
        </w:tc>
        <w:tc>
          <w:tcPr>
            <w:tcW w:w="1985" w:type="dxa"/>
          </w:tcPr>
          <w:p w:rsidR="00B95787" w:rsidRPr="00997E02" w:rsidRDefault="00B95787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Comment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Digitial output</w:t>
            </w:r>
          </w:p>
        </w:tc>
        <w:tc>
          <w:tcPr>
            <w:tcW w:w="1275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DO1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DO2</w:t>
            </w:r>
          </w:p>
        </w:tc>
      </w:tr>
      <w:tr w:rsidR="00D862A5" w:rsidRPr="007B184D" w:rsidTr="00997E02">
        <w:tc>
          <w:tcPr>
            <w:tcW w:w="1951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0x0001~0x0002</w:t>
            </w:r>
          </w:p>
        </w:tc>
        <w:tc>
          <w:tcPr>
            <w:tcW w:w="3686" w:type="dxa"/>
          </w:tcPr>
          <w:p w:rsidR="00B95787" w:rsidRPr="00997E02" w:rsidRDefault="00D862A5" w:rsidP="00997E02">
            <w:pPr>
              <w:pStyle w:val="Content"/>
              <w:rPr>
                <w:b w:val="0"/>
              </w:rPr>
            </w:pPr>
            <w:r w:rsidRPr="00997E02">
              <w:rPr>
                <w:rFonts w:hint="eastAsia"/>
                <w:b w:val="0"/>
              </w:rPr>
              <w:t>Digitial Input</w:t>
            </w:r>
          </w:p>
        </w:tc>
        <w:tc>
          <w:tcPr>
            <w:tcW w:w="1275" w:type="dxa"/>
          </w:tcPr>
          <w:p w:rsidR="00B95787" w:rsidRPr="00997E02" w:rsidRDefault="00997E02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R/W</w:t>
            </w:r>
          </w:p>
        </w:tc>
        <w:tc>
          <w:tcPr>
            <w:tcW w:w="1985" w:type="dxa"/>
          </w:tcPr>
          <w:p w:rsidR="00B95787" w:rsidRPr="00997E02" w:rsidRDefault="00FB54F8" w:rsidP="00997E02">
            <w:pPr>
              <w:pStyle w:val="Content"/>
              <w:rPr>
                <w:b w:val="0"/>
              </w:rPr>
            </w:pPr>
            <w:r>
              <w:rPr>
                <w:rFonts w:hint="eastAsia"/>
                <w:b w:val="0"/>
              </w:rPr>
              <w:t>DI1</w:t>
            </w:r>
            <w:r w:rsidR="00D862A5" w:rsidRPr="00997E02">
              <w:rPr>
                <w:rFonts w:hint="eastAsia"/>
                <w:b w:val="0"/>
              </w:rPr>
              <w:t>、</w:t>
            </w:r>
            <w:r>
              <w:rPr>
                <w:rFonts w:hint="eastAsia"/>
                <w:b w:val="0"/>
              </w:rPr>
              <w:t>DI2</w:t>
            </w:r>
          </w:p>
        </w:tc>
      </w:tr>
    </w:tbl>
    <w:p w:rsidR="00B074B6" w:rsidRDefault="00B074B6" w:rsidP="00B074B6">
      <w:pPr>
        <w:pStyle w:val="L3"/>
        <w:numPr>
          <w:ilvl w:val="0"/>
          <w:numId w:val="0"/>
        </w:numPr>
        <w:ind w:left="709"/>
      </w:pPr>
    </w:p>
    <w:sectPr w:rsidR="00B074B6" w:rsidSect="00B10567">
      <w:headerReference w:type="default" r:id="rId10"/>
      <w:footerReference w:type="default" r:id="rId11"/>
      <w:pgSz w:w="11906" w:h="16838" w:code="9"/>
      <w:pgMar w:top="1304" w:right="1701" w:bottom="1985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F59" w:rsidRDefault="00BF6F59">
      <w:r>
        <w:separator/>
      </w:r>
    </w:p>
  </w:endnote>
  <w:endnote w:type="continuationSeparator" w:id="0">
    <w:p w:rsidR="00BF6F59" w:rsidRDefault="00BF6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567" w:rsidRDefault="00B10567">
    <w:pPr>
      <w:pStyle w:val="ab"/>
      <w:jc w:val="center"/>
    </w:pPr>
    <w:fldSimple w:instr=" PAGE   \* MERGEFORMAT ">
      <w:r w:rsidR="00FB54F8" w:rsidRPr="00FB54F8">
        <w:rPr>
          <w:noProof/>
          <w:lang w:val="zh-TW"/>
        </w:rPr>
        <w:t>4</w:t>
      </w:r>
    </w:fldSimple>
  </w:p>
  <w:p w:rsidR="00B10567" w:rsidRDefault="00B1056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F59" w:rsidRDefault="00BF6F59">
      <w:r>
        <w:separator/>
      </w:r>
    </w:p>
  </w:footnote>
  <w:footnote w:type="continuationSeparator" w:id="0">
    <w:p w:rsidR="00BF6F59" w:rsidRDefault="00BF6F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567" w:rsidRDefault="00B10567">
    <w:pPr>
      <w:pStyle w:val="a9"/>
    </w:pPr>
    <w:r>
      <w:rPr>
        <w:rFonts w:hint="eastAsia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608A0A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3"/>
    <w:multiLevelType w:val="singleLevel"/>
    <w:tmpl w:val="00000003"/>
    <w:name w:val="WW8Num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/>
      </w:rPr>
    </w:lvl>
  </w:abstractNum>
  <w:abstractNum w:abstractNumId="2">
    <w:nsid w:val="00817265"/>
    <w:multiLevelType w:val="multilevel"/>
    <w:tmpl w:val="51A22E04"/>
    <w:lvl w:ilvl="0">
      <w:start w:val="1"/>
      <w:numFmt w:val="decimal"/>
      <w:pStyle w:val="L1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pStyle w:val="L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L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L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2C33199"/>
    <w:multiLevelType w:val="hybridMultilevel"/>
    <w:tmpl w:val="8196B512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8B6C9E"/>
    <w:multiLevelType w:val="hybridMultilevel"/>
    <w:tmpl w:val="6CC41BEA"/>
    <w:lvl w:ilvl="0" w:tplc="0409000F">
      <w:start w:val="1"/>
      <w:numFmt w:val="decimal"/>
      <w:lvlText w:val="%1."/>
      <w:lvlJc w:val="left"/>
      <w:pPr>
        <w:ind w:left="161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5">
    <w:nsid w:val="08E273CA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9325FE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7">
    <w:nsid w:val="19587436"/>
    <w:multiLevelType w:val="hybridMultilevel"/>
    <w:tmpl w:val="199E050A"/>
    <w:lvl w:ilvl="0" w:tplc="25A8F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E2198E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DF861DF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C23D9A"/>
    <w:multiLevelType w:val="hybridMultilevel"/>
    <w:tmpl w:val="D472A9C2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1">
    <w:nsid w:val="274D7664"/>
    <w:multiLevelType w:val="hybridMultilevel"/>
    <w:tmpl w:val="083E7EC0"/>
    <w:lvl w:ilvl="0" w:tplc="8954BEE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4200" w:hanging="480"/>
      </w:pPr>
    </w:lvl>
    <w:lvl w:ilvl="2" w:tplc="0409001B" w:tentative="1">
      <w:start w:val="1"/>
      <w:numFmt w:val="lowerRoman"/>
      <w:lvlText w:val="%3."/>
      <w:lvlJc w:val="right"/>
      <w:pPr>
        <w:ind w:left="4680" w:hanging="480"/>
      </w:pPr>
    </w:lvl>
    <w:lvl w:ilvl="3" w:tplc="0409000F" w:tentative="1">
      <w:start w:val="1"/>
      <w:numFmt w:val="decimal"/>
      <w:lvlText w:val="%4."/>
      <w:lvlJc w:val="left"/>
      <w:pPr>
        <w:ind w:left="5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640" w:hanging="480"/>
      </w:pPr>
    </w:lvl>
    <w:lvl w:ilvl="5" w:tplc="0409001B" w:tentative="1">
      <w:start w:val="1"/>
      <w:numFmt w:val="lowerRoman"/>
      <w:lvlText w:val="%6."/>
      <w:lvlJc w:val="right"/>
      <w:pPr>
        <w:ind w:left="6120" w:hanging="480"/>
      </w:pPr>
    </w:lvl>
    <w:lvl w:ilvl="6" w:tplc="0409000F" w:tentative="1">
      <w:start w:val="1"/>
      <w:numFmt w:val="decimal"/>
      <w:lvlText w:val="%7."/>
      <w:lvlJc w:val="left"/>
      <w:pPr>
        <w:ind w:left="6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080" w:hanging="480"/>
      </w:pPr>
    </w:lvl>
    <w:lvl w:ilvl="8" w:tplc="0409001B" w:tentative="1">
      <w:start w:val="1"/>
      <w:numFmt w:val="lowerRoman"/>
      <w:lvlText w:val="%9."/>
      <w:lvlJc w:val="right"/>
      <w:pPr>
        <w:ind w:left="7560" w:hanging="480"/>
      </w:pPr>
    </w:lvl>
  </w:abstractNum>
  <w:abstractNum w:abstractNumId="12">
    <w:nsid w:val="2A901508"/>
    <w:multiLevelType w:val="hybridMultilevel"/>
    <w:tmpl w:val="1682C7D2"/>
    <w:lvl w:ilvl="0" w:tplc="8BD04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4B7ADE"/>
    <w:multiLevelType w:val="hybridMultilevel"/>
    <w:tmpl w:val="BBF09572"/>
    <w:lvl w:ilvl="0" w:tplc="15049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E1E7B17"/>
    <w:multiLevelType w:val="hybridMultilevel"/>
    <w:tmpl w:val="9D16EFEC"/>
    <w:lvl w:ilvl="0" w:tplc="4AFE6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0393F83"/>
    <w:multiLevelType w:val="hybridMultilevel"/>
    <w:tmpl w:val="FDEE478C"/>
    <w:lvl w:ilvl="0" w:tplc="D5024762">
      <w:start w:val="211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477C00"/>
    <w:multiLevelType w:val="hybridMultilevel"/>
    <w:tmpl w:val="BEE27D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53328B8"/>
    <w:multiLevelType w:val="hybridMultilevel"/>
    <w:tmpl w:val="8EF00F90"/>
    <w:name w:val="WW8Num5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8">
    <w:nsid w:val="39D977EA"/>
    <w:multiLevelType w:val="hybridMultilevel"/>
    <w:tmpl w:val="87E28096"/>
    <w:lvl w:ilvl="0" w:tplc="1416FC16">
      <w:start w:val="1"/>
      <w:numFmt w:val="decimal"/>
      <w:lvlText w:val="%1."/>
      <w:lvlJc w:val="left"/>
      <w:pPr>
        <w:ind w:left="15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9" w:hanging="480"/>
      </w:pPr>
    </w:lvl>
    <w:lvl w:ilvl="2" w:tplc="0409001B" w:tentative="1">
      <w:start w:val="1"/>
      <w:numFmt w:val="lowerRoman"/>
      <w:lvlText w:val="%3."/>
      <w:lvlJc w:val="right"/>
      <w:pPr>
        <w:ind w:left="2629" w:hanging="480"/>
      </w:pPr>
    </w:lvl>
    <w:lvl w:ilvl="3" w:tplc="0409000F" w:tentative="1">
      <w:start w:val="1"/>
      <w:numFmt w:val="decimal"/>
      <w:lvlText w:val="%4."/>
      <w:lvlJc w:val="left"/>
      <w:pPr>
        <w:ind w:left="31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9" w:hanging="480"/>
      </w:pPr>
    </w:lvl>
    <w:lvl w:ilvl="5" w:tplc="0409001B" w:tentative="1">
      <w:start w:val="1"/>
      <w:numFmt w:val="lowerRoman"/>
      <w:lvlText w:val="%6."/>
      <w:lvlJc w:val="right"/>
      <w:pPr>
        <w:ind w:left="4069" w:hanging="480"/>
      </w:pPr>
    </w:lvl>
    <w:lvl w:ilvl="6" w:tplc="0409000F" w:tentative="1">
      <w:start w:val="1"/>
      <w:numFmt w:val="decimal"/>
      <w:lvlText w:val="%7."/>
      <w:lvlJc w:val="left"/>
      <w:pPr>
        <w:ind w:left="45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9" w:hanging="480"/>
      </w:pPr>
    </w:lvl>
    <w:lvl w:ilvl="8" w:tplc="0409001B" w:tentative="1">
      <w:start w:val="1"/>
      <w:numFmt w:val="lowerRoman"/>
      <w:lvlText w:val="%9."/>
      <w:lvlJc w:val="right"/>
      <w:pPr>
        <w:ind w:left="5509" w:hanging="480"/>
      </w:pPr>
    </w:lvl>
  </w:abstractNum>
  <w:abstractNum w:abstractNumId="19">
    <w:nsid w:val="3C8447BD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D8A27DB"/>
    <w:multiLevelType w:val="multilevel"/>
    <w:tmpl w:val="4B14BC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40F700F3"/>
    <w:multiLevelType w:val="multilevel"/>
    <w:tmpl w:val="BC7689A4"/>
    <w:lvl w:ilvl="0">
      <w:start w:val="2"/>
      <w:numFmt w:val="decimal"/>
      <w:lvlText w:val="%1."/>
      <w:lvlJc w:val="left"/>
      <w:pPr>
        <w:ind w:left="425" w:hanging="425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Calibri" w:hAnsi="Calibri" w:cs="Calibri" w:hint="default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47D57A8C"/>
    <w:multiLevelType w:val="hybridMultilevel"/>
    <w:tmpl w:val="39D87B84"/>
    <w:lvl w:ilvl="0" w:tplc="84E266DC">
      <w:start w:val="1"/>
      <w:numFmt w:val="decimal"/>
      <w:pStyle w:val="a0"/>
      <w:lvlText w:val="Chapter 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7A4197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B2E5EF3"/>
    <w:multiLevelType w:val="hybridMultilevel"/>
    <w:tmpl w:val="6D96A982"/>
    <w:lvl w:ilvl="0" w:tplc="874E49CC">
      <w:start w:val="1"/>
      <w:numFmt w:val="bullet"/>
      <w:pStyle w:val="myitem"/>
      <w:lvlText w:val=""/>
      <w:lvlJc w:val="left"/>
      <w:pPr>
        <w:tabs>
          <w:tab w:val="num" w:pos="812"/>
        </w:tabs>
        <w:ind w:left="812" w:hanging="480"/>
      </w:pPr>
      <w:rPr>
        <w:rFonts w:ascii="Wingdings" w:hAnsi="Wingdings" w:hint="default"/>
        <w:color w:val="000000"/>
        <w:sz w:val="28"/>
        <w:szCs w:val="28"/>
      </w:rPr>
    </w:lvl>
    <w:lvl w:ilvl="1" w:tplc="04090003">
      <w:start w:val="1"/>
      <w:numFmt w:val="bullet"/>
      <w:lvlText w:val=""/>
      <w:lvlJc w:val="left"/>
      <w:pPr>
        <w:tabs>
          <w:tab w:val="num" w:pos="1292"/>
        </w:tabs>
        <w:ind w:left="129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72"/>
        </w:tabs>
        <w:ind w:left="177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2"/>
        </w:tabs>
        <w:ind w:left="225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12"/>
        </w:tabs>
        <w:ind w:left="321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92"/>
        </w:tabs>
        <w:ind w:left="369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72"/>
        </w:tabs>
        <w:ind w:left="417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52"/>
        </w:tabs>
        <w:ind w:left="4652" w:hanging="480"/>
      </w:pPr>
      <w:rPr>
        <w:rFonts w:ascii="Wingdings" w:hAnsi="Wingdings" w:hint="default"/>
      </w:rPr>
    </w:lvl>
  </w:abstractNum>
  <w:abstractNum w:abstractNumId="25">
    <w:nsid w:val="4E4F73B9"/>
    <w:multiLevelType w:val="hybridMultilevel"/>
    <w:tmpl w:val="121AE0AE"/>
    <w:lvl w:ilvl="0" w:tplc="4D8E9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15D223B"/>
    <w:multiLevelType w:val="hybridMultilevel"/>
    <w:tmpl w:val="C2141F70"/>
    <w:name w:val="WW8Num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27">
    <w:nsid w:val="58266DC3"/>
    <w:multiLevelType w:val="hybridMultilevel"/>
    <w:tmpl w:val="64E2949E"/>
    <w:lvl w:ilvl="0" w:tplc="0ABADBE6">
      <w:start w:val="1"/>
      <w:numFmt w:val="decimal"/>
      <w:pStyle w:val="1"/>
      <w:lvlText w:val="%1.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DC7711"/>
    <w:multiLevelType w:val="multilevel"/>
    <w:tmpl w:val="2CD0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FBB4BCC"/>
    <w:multiLevelType w:val="hybridMultilevel"/>
    <w:tmpl w:val="D582809E"/>
    <w:lvl w:ilvl="0" w:tplc="16E4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1C16A7B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4B94EDE"/>
    <w:multiLevelType w:val="hybridMultilevel"/>
    <w:tmpl w:val="2F844FBC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F81299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88A3FBD"/>
    <w:multiLevelType w:val="hybridMultilevel"/>
    <w:tmpl w:val="00D06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10F11E3"/>
    <w:multiLevelType w:val="hybridMultilevel"/>
    <w:tmpl w:val="DDD2781A"/>
    <w:lvl w:ilvl="0" w:tplc="6C4C1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35">
    <w:nsid w:val="749A07CA"/>
    <w:multiLevelType w:val="hybridMultilevel"/>
    <w:tmpl w:val="D27C9FB4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5AB6367"/>
    <w:multiLevelType w:val="multilevel"/>
    <w:tmpl w:val="65D283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F813FC0"/>
    <w:multiLevelType w:val="hybridMultilevel"/>
    <w:tmpl w:val="E8127B94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F8D10DE"/>
    <w:multiLevelType w:val="hybridMultilevel"/>
    <w:tmpl w:val="C1C2DBF0"/>
    <w:lvl w:ilvl="0" w:tplc="8954B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0"/>
  </w:num>
  <w:num w:numId="3">
    <w:abstractNumId w:val="2"/>
  </w:num>
  <w:num w:numId="4">
    <w:abstractNumId w:val="21"/>
  </w:num>
  <w:num w:numId="5">
    <w:abstractNumId w:val="33"/>
  </w:num>
  <w:num w:numId="6">
    <w:abstractNumId w:val="16"/>
  </w:num>
  <w:num w:numId="7">
    <w:abstractNumId w:val="14"/>
  </w:num>
  <w:num w:numId="8">
    <w:abstractNumId w:val="25"/>
  </w:num>
  <w:num w:numId="9">
    <w:abstractNumId w:val="7"/>
  </w:num>
  <w:num w:numId="10">
    <w:abstractNumId w:val="38"/>
  </w:num>
  <w:num w:numId="11">
    <w:abstractNumId w:val="5"/>
  </w:num>
  <w:num w:numId="12">
    <w:abstractNumId w:val="9"/>
  </w:num>
  <w:num w:numId="13">
    <w:abstractNumId w:val="19"/>
  </w:num>
  <w:num w:numId="14">
    <w:abstractNumId w:val="32"/>
  </w:num>
  <w:num w:numId="15">
    <w:abstractNumId w:val="15"/>
  </w:num>
  <w:num w:numId="16">
    <w:abstractNumId w:val="37"/>
  </w:num>
  <w:num w:numId="17">
    <w:abstractNumId w:val="3"/>
  </w:num>
  <w:num w:numId="18">
    <w:abstractNumId w:val="8"/>
  </w:num>
  <w:num w:numId="19">
    <w:abstractNumId w:val="13"/>
  </w:num>
  <w:num w:numId="20">
    <w:abstractNumId w:val="17"/>
  </w:num>
  <w:num w:numId="21">
    <w:abstractNumId w:val="30"/>
  </w:num>
  <w:num w:numId="22">
    <w:abstractNumId w:val="2"/>
  </w:num>
  <w:num w:numId="23">
    <w:abstractNumId w:val="4"/>
  </w:num>
  <w:num w:numId="24">
    <w:abstractNumId w:val="11"/>
  </w:num>
  <w:num w:numId="25">
    <w:abstractNumId w:val="34"/>
  </w:num>
  <w:num w:numId="26">
    <w:abstractNumId w:val="6"/>
  </w:num>
  <w:num w:numId="27">
    <w:abstractNumId w:val="23"/>
  </w:num>
  <w:num w:numId="28">
    <w:abstractNumId w:val="31"/>
  </w:num>
  <w:num w:numId="29">
    <w:abstractNumId w:val="18"/>
  </w:num>
  <w:num w:numId="30">
    <w:abstractNumId w:val="10"/>
  </w:num>
  <w:num w:numId="31">
    <w:abstractNumId w:val="29"/>
  </w:num>
  <w:num w:numId="32">
    <w:abstractNumId w:val="35"/>
  </w:num>
  <w:num w:numId="33">
    <w:abstractNumId w:val="28"/>
  </w:num>
  <w:num w:numId="34">
    <w:abstractNumId w:val="22"/>
  </w:num>
  <w:num w:numId="35">
    <w:abstractNumId w:val="36"/>
  </w:num>
  <w:num w:numId="36">
    <w:abstractNumId w:val="20"/>
  </w:num>
  <w:num w:numId="37">
    <w:abstractNumId w:val="27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2"/>
  </w:num>
  <w:num w:numId="43">
    <w:abstractNumId w:val="27"/>
  </w:num>
  <w:num w:numId="44">
    <w:abstractNumId w:val="22"/>
  </w:num>
  <w:num w:numId="45">
    <w:abstractNumId w:val="22"/>
  </w:num>
  <w:num w:numId="46">
    <w:abstractNumId w:val="12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01C01"/>
    <w:rsid w:val="0000017E"/>
    <w:rsid w:val="00000D4A"/>
    <w:rsid w:val="000027F4"/>
    <w:rsid w:val="00002A0D"/>
    <w:rsid w:val="00002AE8"/>
    <w:rsid w:val="000043B1"/>
    <w:rsid w:val="00006034"/>
    <w:rsid w:val="000068C9"/>
    <w:rsid w:val="00006927"/>
    <w:rsid w:val="00007B78"/>
    <w:rsid w:val="00012573"/>
    <w:rsid w:val="00012D63"/>
    <w:rsid w:val="00014037"/>
    <w:rsid w:val="000149DB"/>
    <w:rsid w:val="00015428"/>
    <w:rsid w:val="00017187"/>
    <w:rsid w:val="000200BC"/>
    <w:rsid w:val="000211CF"/>
    <w:rsid w:val="00025DD8"/>
    <w:rsid w:val="00025F76"/>
    <w:rsid w:val="00026E24"/>
    <w:rsid w:val="00027BCE"/>
    <w:rsid w:val="0003024B"/>
    <w:rsid w:val="0003044F"/>
    <w:rsid w:val="0003057F"/>
    <w:rsid w:val="000309CB"/>
    <w:rsid w:val="0003254A"/>
    <w:rsid w:val="00033C60"/>
    <w:rsid w:val="00034EB8"/>
    <w:rsid w:val="00035BA7"/>
    <w:rsid w:val="00036C44"/>
    <w:rsid w:val="00037790"/>
    <w:rsid w:val="00037B34"/>
    <w:rsid w:val="0004112B"/>
    <w:rsid w:val="00041699"/>
    <w:rsid w:val="00042F2B"/>
    <w:rsid w:val="000449B4"/>
    <w:rsid w:val="000458AB"/>
    <w:rsid w:val="000460C7"/>
    <w:rsid w:val="0004614A"/>
    <w:rsid w:val="00046263"/>
    <w:rsid w:val="000463E6"/>
    <w:rsid w:val="000471FB"/>
    <w:rsid w:val="00047EC8"/>
    <w:rsid w:val="0005144E"/>
    <w:rsid w:val="00052470"/>
    <w:rsid w:val="00052515"/>
    <w:rsid w:val="000570B1"/>
    <w:rsid w:val="00057559"/>
    <w:rsid w:val="00057E8C"/>
    <w:rsid w:val="00063CCE"/>
    <w:rsid w:val="00063FAF"/>
    <w:rsid w:val="000648BE"/>
    <w:rsid w:val="00064C43"/>
    <w:rsid w:val="00064CCE"/>
    <w:rsid w:val="0006517B"/>
    <w:rsid w:val="000654B8"/>
    <w:rsid w:val="000657C7"/>
    <w:rsid w:val="000667A6"/>
    <w:rsid w:val="00066CB2"/>
    <w:rsid w:val="00066FB6"/>
    <w:rsid w:val="0007046E"/>
    <w:rsid w:val="000714B5"/>
    <w:rsid w:val="000715A5"/>
    <w:rsid w:val="00071ABA"/>
    <w:rsid w:val="00074AEF"/>
    <w:rsid w:val="00075405"/>
    <w:rsid w:val="000759FE"/>
    <w:rsid w:val="00075BB8"/>
    <w:rsid w:val="000768D0"/>
    <w:rsid w:val="00077970"/>
    <w:rsid w:val="000853CE"/>
    <w:rsid w:val="00085B1E"/>
    <w:rsid w:val="00085D4D"/>
    <w:rsid w:val="00085E20"/>
    <w:rsid w:val="000862D5"/>
    <w:rsid w:val="00090E10"/>
    <w:rsid w:val="00091654"/>
    <w:rsid w:val="00091DD5"/>
    <w:rsid w:val="000930F1"/>
    <w:rsid w:val="00093DC1"/>
    <w:rsid w:val="000945F4"/>
    <w:rsid w:val="0009565E"/>
    <w:rsid w:val="00095E3A"/>
    <w:rsid w:val="000A1D46"/>
    <w:rsid w:val="000A1D6B"/>
    <w:rsid w:val="000A28A7"/>
    <w:rsid w:val="000A3DF6"/>
    <w:rsid w:val="000A504A"/>
    <w:rsid w:val="000A5BC8"/>
    <w:rsid w:val="000B2599"/>
    <w:rsid w:val="000B3DE8"/>
    <w:rsid w:val="000B5756"/>
    <w:rsid w:val="000B69F6"/>
    <w:rsid w:val="000B7459"/>
    <w:rsid w:val="000B7744"/>
    <w:rsid w:val="000C0165"/>
    <w:rsid w:val="000C0DFF"/>
    <w:rsid w:val="000C0F82"/>
    <w:rsid w:val="000C108A"/>
    <w:rsid w:val="000C2685"/>
    <w:rsid w:val="000C2DB0"/>
    <w:rsid w:val="000C363E"/>
    <w:rsid w:val="000C3E45"/>
    <w:rsid w:val="000C4AAD"/>
    <w:rsid w:val="000C5984"/>
    <w:rsid w:val="000C6F32"/>
    <w:rsid w:val="000D07DA"/>
    <w:rsid w:val="000D0CFE"/>
    <w:rsid w:val="000D2A78"/>
    <w:rsid w:val="000D3623"/>
    <w:rsid w:val="000D4959"/>
    <w:rsid w:val="000D594A"/>
    <w:rsid w:val="000D6752"/>
    <w:rsid w:val="000D6AA5"/>
    <w:rsid w:val="000D764B"/>
    <w:rsid w:val="000E232B"/>
    <w:rsid w:val="000E34C2"/>
    <w:rsid w:val="000E501D"/>
    <w:rsid w:val="000E5DC6"/>
    <w:rsid w:val="000E6522"/>
    <w:rsid w:val="000F0C39"/>
    <w:rsid w:val="000F2577"/>
    <w:rsid w:val="000F4B1B"/>
    <w:rsid w:val="000F4D79"/>
    <w:rsid w:val="000F59ED"/>
    <w:rsid w:val="000F5B1A"/>
    <w:rsid w:val="000F70AB"/>
    <w:rsid w:val="00101208"/>
    <w:rsid w:val="001015B0"/>
    <w:rsid w:val="00102093"/>
    <w:rsid w:val="001044A6"/>
    <w:rsid w:val="001053CF"/>
    <w:rsid w:val="00106F32"/>
    <w:rsid w:val="00106FDC"/>
    <w:rsid w:val="0011088F"/>
    <w:rsid w:val="00111F7D"/>
    <w:rsid w:val="0011316F"/>
    <w:rsid w:val="0011460D"/>
    <w:rsid w:val="00114785"/>
    <w:rsid w:val="001151D5"/>
    <w:rsid w:val="001155CE"/>
    <w:rsid w:val="001162C1"/>
    <w:rsid w:val="00117244"/>
    <w:rsid w:val="00117919"/>
    <w:rsid w:val="00120D9D"/>
    <w:rsid w:val="001219AB"/>
    <w:rsid w:val="001220B2"/>
    <w:rsid w:val="00123A6A"/>
    <w:rsid w:val="00124A67"/>
    <w:rsid w:val="0012593B"/>
    <w:rsid w:val="00125EDA"/>
    <w:rsid w:val="00126094"/>
    <w:rsid w:val="00126E85"/>
    <w:rsid w:val="00127914"/>
    <w:rsid w:val="0013145B"/>
    <w:rsid w:val="0013441E"/>
    <w:rsid w:val="0013493F"/>
    <w:rsid w:val="001355D5"/>
    <w:rsid w:val="001357E4"/>
    <w:rsid w:val="0013642D"/>
    <w:rsid w:val="00136F3B"/>
    <w:rsid w:val="00141DCF"/>
    <w:rsid w:val="00144F24"/>
    <w:rsid w:val="0014511E"/>
    <w:rsid w:val="00145638"/>
    <w:rsid w:val="00145FFE"/>
    <w:rsid w:val="0014603B"/>
    <w:rsid w:val="001464F7"/>
    <w:rsid w:val="0014758B"/>
    <w:rsid w:val="00147A11"/>
    <w:rsid w:val="00150672"/>
    <w:rsid w:val="001546D6"/>
    <w:rsid w:val="00155016"/>
    <w:rsid w:val="00155033"/>
    <w:rsid w:val="0015585F"/>
    <w:rsid w:val="00156BD8"/>
    <w:rsid w:val="00156E7C"/>
    <w:rsid w:val="001604CD"/>
    <w:rsid w:val="001613CB"/>
    <w:rsid w:val="0016296B"/>
    <w:rsid w:val="001639AD"/>
    <w:rsid w:val="00163BCA"/>
    <w:rsid w:val="00164D95"/>
    <w:rsid w:val="001651BE"/>
    <w:rsid w:val="00165ABA"/>
    <w:rsid w:val="0016696A"/>
    <w:rsid w:val="00166D36"/>
    <w:rsid w:val="00166E45"/>
    <w:rsid w:val="001715F7"/>
    <w:rsid w:val="00171F97"/>
    <w:rsid w:val="00174178"/>
    <w:rsid w:val="00176767"/>
    <w:rsid w:val="0018189D"/>
    <w:rsid w:val="00182700"/>
    <w:rsid w:val="00183BB1"/>
    <w:rsid w:val="00187AB0"/>
    <w:rsid w:val="001907C8"/>
    <w:rsid w:val="00191202"/>
    <w:rsid w:val="00191711"/>
    <w:rsid w:val="00191A60"/>
    <w:rsid w:val="00192C9E"/>
    <w:rsid w:val="0019303B"/>
    <w:rsid w:val="00193295"/>
    <w:rsid w:val="00193B9D"/>
    <w:rsid w:val="00193DE0"/>
    <w:rsid w:val="00194CFF"/>
    <w:rsid w:val="00195E31"/>
    <w:rsid w:val="001973DA"/>
    <w:rsid w:val="001974AD"/>
    <w:rsid w:val="001A36CC"/>
    <w:rsid w:val="001A4D45"/>
    <w:rsid w:val="001A50D0"/>
    <w:rsid w:val="001A544F"/>
    <w:rsid w:val="001A7EBA"/>
    <w:rsid w:val="001B0BDB"/>
    <w:rsid w:val="001B0C50"/>
    <w:rsid w:val="001B3352"/>
    <w:rsid w:val="001B42ED"/>
    <w:rsid w:val="001B4A66"/>
    <w:rsid w:val="001B4FD8"/>
    <w:rsid w:val="001B67D1"/>
    <w:rsid w:val="001B7249"/>
    <w:rsid w:val="001B7CE2"/>
    <w:rsid w:val="001C0AF1"/>
    <w:rsid w:val="001C2408"/>
    <w:rsid w:val="001C2C1B"/>
    <w:rsid w:val="001C3135"/>
    <w:rsid w:val="001C4984"/>
    <w:rsid w:val="001C60A2"/>
    <w:rsid w:val="001C67F7"/>
    <w:rsid w:val="001C6C3A"/>
    <w:rsid w:val="001C6F8F"/>
    <w:rsid w:val="001D08EB"/>
    <w:rsid w:val="001D26E7"/>
    <w:rsid w:val="001D2F4C"/>
    <w:rsid w:val="001D31AD"/>
    <w:rsid w:val="001D6EF5"/>
    <w:rsid w:val="001D7266"/>
    <w:rsid w:val="001E2155"/>
    <w:rsid w:val="001E528A"/>
    <w:rsid w:val="001E6D81"/>
    <w:rsid w:val="001E7180"/>
    <w:rsid w:val="001E775E"/>
    <w:rsid w:val="001F2B74"/>
    <w:rsid w:val="001F4128"/>
    <w:rsid w:val="001F463A"/>
    <w:rsid w:val="001F5478"/>
    <w:rsid w:val="001F7F73"/>
    <w:rsid w:val="002033A9"/>
    <w:rsid w:val="00204CA1"/>
    <w:rsid w:val="002051E0"/>
    <w:rsid w:val="002079A9"/>
    <w:rsid w:val="00207A3A"/>
    <w:rsid w:val="00207BC1"/>
    <w:rsid w:val="00207C68"/>
    <w:rsid w:val="00211F7B"/>
    <w:rsid w:val="00212491"/>
    <w:rsid w:val="00213208"/>
    <w:rsid w:val="00214C6E"/>
    <w:rsid w:val="00214FDB"/>
    <w:rsid w:val="002161A5"/>
    <w:rsid w:val="0021633C"/>
    <w:rsid w:val="002163CF"/>
    <w:rsid w:val="00216EBC"/>
    <w:rsid w:val="00217506"/>
    <w:rsid w:val="00217608"/>
    <w:rsid w:val="0022180C"/>
    <w:rsid w:val="0022201A"/>
    <w:rsid w:val="00223E62"/>
    <w:rsid w:val="00223F7B"/>
    <w:rsid w:val="00224DB2"/>
    <w:rsid w:val="0022550E"/>
    <w:rsid w:val="00227724"/>
    <w:rsid w:val="002301CB"/>
    <w:rsid w:val="0023039C"/>
    <w:rsid w:val="00230CDC"/>
    <w:rsid w:val="002319CC"/>
    <w:rsid w:val="00231DE6"/>
    <w:rsid w:val="00232ECF"/>
    <w:rsid w:val="00232F93"/>
    <w:rsid w:val="0023458A"/>
    <w:rsid w:val="00234D0C"/>
    <w:rsid w:val="00236D37"/>
    <w:rsid w:val="00236D98"/>
    <w:rsid w:val="002370A2"/>
    <w:rsid w:val="00240B9A"/>
    <w:rsid w:val="002415CF"/>
    <w:rsid w:val="00241F2E"/>
    <w:rsid w:val="00242A07"/>
    <w:rsid w:val="00242B87"/>
    <w:rsid w:val="0024410C"/>
    <w:rsid w:val="002464D4"/>
    <w:rsid w:val="00247AF4"/>
    <w:rsid w:val="00247D68"/>
    <w:rsid w:val="00250BD2"/>
    <w:rsid w:val="002513AC"/>
    <w:rsid w:val="002516FE"/>
    <w:rsid w:val="00251E33"/>
    <w:rsid w:val="00251E43"/>
    <w:rsid w:val="002527E1"/>
    <w:rsid w:val="002529D8"/>
    <w:rsid w:val="00252EFC"/>
    <w:rsid w:val="00254545"/>
    <w:rsid w:val="0025548A"/>
    <w:rsid w:val="002562B3"/>
    <w:rsid w:val="00257490"/>
    <w:rsid w:val="0026048F"/>
    <w:rsid w:val="002606E5"/>
    <w:rsid w:val="00261136"/>
    <w:rsid w:val="0026246C"/>
    <w:rsid w:val="002625C4"/>
    <w:rsid w:val="00262C8E"/>
    <w:rsid w:val="00262EC3"/>
    <w:rsid w:val="0026384E"/>
    <w:rsid w:val="00263C95"/>
    <w:rsid w:val="002640BC"/>
    <w:rsid w:val="00264529"/>
    <w:rsid w:val="002655C3"/>
    <w:rsid w:val="00265CCA"/>
    <w:rsid w:val="002663A7"/>
    <w:rsid w:val="00272015"/>
    <w:rsid w:val="00272241"/>
    <w:rsid w:val="00274616"/>
    <w:rsid w:val="002749D0"/>
    <w:rsid w:val="002758DD"/>
    <w:rsid w:val="00281309"/>
    <w:rsid w:val="00281F3E"/>
    <w:rsid w:val="002821FD"/>
    <w:rsid w:val="00284523"/>
    <w:rsid w:val="00284ED0"/>
    <w:rsid w:val="0028525D"/>
    <w:rsid w:val="002854E1"/>
    <w:rsid w:val="00286811"/>
    <w:rsid w:val="00286ED1"/>
    <w:rsid w:val="00287028"/>
    <w:rsid w:val="002871D5"/>
    <w:rsid w:val="0028735D"/>
    <w:rsid w:val="00287560"/>
    <w:rsid w:val="00293D88"/>
    <w:rsid w:val="0029634B"/>
    <w:rsid w:val="00296C3A"/>
    <w:rsid w:val="002A1C7B"/>
    <w:rsid w:val="002A24CA"/>
    <w:rsid w:val="002A271A"/>
    <w:rsid w:val="002A2749"/>
    <w:rsid w:val="002A28C5"/>
    <w:rsid w:val="002A2A78"/>
    <w:rsid w:val="002A2AEA"/>
    <w:rsid w:val="002A4179"/>
    <w:rsid w:val="002A59AA"/>
    <w:rsid w:val="002A5B97"/>
    <w:rsid w:val="002A6EC1"/>
    <w:rsid w:val="002A7463"/>
    <w:rsid w:val="002A7991"/>
    <w:rsid w:val="002B32F5"/>
    <w:rsid w:val="002B3641"/>
    <w:rsid w:val="002B3911"/>
    <w:rsid w:val="002B7260"/>
    <w:rsid w:val="002C083A"/>
    <w:rsid w:val="002C18AE"/>
    <w:rsid w:val="002C2475"/>
    <w:rsid w:val="002C3F10"/>
    <w:rsid w:val="002C4247"/>
    <w:rsid w:val="002C47D0"/>
    <w:rsid w:val="002C4A1E"/>
    <w:rsid w:val="002C4E8F"/>
    <w:rsid w:val="002C65F9"/>
    <w:rsid w:val="002C68C5"/>
    <w:rsid w:val="002D03C8"/>
    <w:rsid w:val="002D06DC"/>
    <w:rsid w:val="002D06FB"/>
    <w:rsid w:val="002D1352"/>
    <w:rsid w:val="002D29FA"/>
    <w:rsid w:val="002D2B85"/>
    <w:rsid w:val="002D4FFE"/>
    <w:rsid w:val="002D56D9"/>
    <w:rsid w:val="002D6851"/>
    <w:rsid w:val="002D7B21"/>
    <w:rsid w:val="002E04BF"/>
    <w:rsid w:val="002E282B"/>
    <w:rsid w:val="002E5323"/>
    <w:rsid w:val="002E5C53"/>
    <w:rsid w:val="002E5E25"/>
    <w:rsid w:val="002E6499"/>
    <w:rsid w:val="002E6BEA"/>
    <w:rsid w:val="002E7EBC"/>
    <w:rsid w:val="002F241D"/>
    <w:rsid w:val="002F2694"/>
    <w:rsid w:val="002F2BE6"/>
    <w:rsid w:val="002F41FA"/>
    <w:rsid w:val="002F5D41"/>
    <w:rsid w:val="002F6EF2"/>
    <w:rsid w:val="002F7897"/>
    <w:rsid w:val="002F7E15"/>
    <w:rsid w:val="003015BB"/>
    <w:rsid w:val="00302E5C"/>
    <w:rsid w:val="0030498E"/>
    <w:rsid w:val="00305674"/>
    <w:rsid w:val="003070CD"/>
    <w:rsid w:val="00307186"/>
    <w:rsid w:val="0031013E"/>
    <w:rsid w:val="00310A0B"/>
    <w:rsid w:val="00310CA7"/>
    <w:rsid w:val="0031249E"/>
    <w:rsid w:val="00312AA9"/>
    <w:rsid w:val="00312F56"/>
    <w:rsid w:val="0031507F"/>
    <w:rsid w:val="003162D0"/>
    <w:rsid w:val="0032067A"/>
    <w:rsid w:val="00320EE1"/>
    <w:rsid w:val="003218DE"/>
    <w:rsid w:val="00322224"/>
    <w:rsid w:val="00322AFA"/>
    <w:rsid w:val="00322B6F"/>
    <w:rsid w:val="003230D1"/>
    <w:rsid w:val="00323775"/>
    <w:rsid w:val="00323DC6"/>
    <w:rsid w:val="00324946"/>
    <w:rsid w:val="00324DB3"/>
    <w:rsid w:val="00326268"/>
    <w:rsid w:val="00326E4B"/>
    <w:rsid w:val="0032718F"/>
    <w:rsid w:val="00327AB7"/>
    <w:rsid w:val="0033000B"/>
    <w:rsid w:val="00330882"/>
    <w:rsid w:val="00330D5D"/>
    <w:rsid w:val="00331738"/>
    <w:rsid w:val="0033392A"/>
    <w:rsid w:val="00333B3F"/>
    <w:rsid w:val="00334DB4"/>
    <w:rsid w:val="00335A3B"/>
    <w:rsid w:val="00337970"/>
    <w:rsid w:val="00337DDB"/>
    <w:rsid w:val="00341ABF"/>
    <w:rsid w:val="00343D05"/>
    <w:rsid w:val="0034477B"/>
    <w:rsid w:val="00344E22"/>
    <w:rsid w:val="003455D4"/>
    <w:rsid w:val="003465DE"/>
    <w:rsid w:val="00346956"/>
    <w:rsid w:val="003475F3"/>
    <w:rsid w:val="003479CC"/>
    <w:rsid w:val="00347BF1"/>
    <w:rsid w:val="003503B0"/>
    <w:rsid w:val="00350B9C"/>
    <w:rsid w:val="0035181F"/>
    <w:rsid w:val="003535A9"/>
    <w:rsid w:val="00355950"/>
    <w:rsid w:val="00355958"/>
    <w:rsid w:val="00355A48"/>
    <w:rsid w:val="00355D33"/>
    <w:rsid w:val="003574AC"/>
    <w:rsid w:val="00360265"/>
    <w:rsid w:val="00360512"/>
    <w:rsid w:val="003609C0"/>
    <w:rsid w:val="00360B25"/>
    <w:rsid w:val="003616AB"/>
    <w:rsid w:val="00361B04"/>
    <w:rsid w:val="00363779"/>
    <w:rsid w:val="00364A74"/>
    <w:rsid w:val="00364CCE"/>
    <w:rsid w:val="00367AC9"/>
    <w:rsid w:val="00370DDD"/>
    <w:rsid w:val="00371D4E"/>
    <w:rsid w:val="003732BE"/>
    <w:rsid w:val="00373B9F"/>
    <w:rsid w:val="00374F6E"/>
    <w:rsid w:val="00374F75"/>
    <w:rsid w:val="00375581"/>
    <w:rsid w:val="00375768"/>
    <w:rsid w:val="0038096C"/>
    <w:rsid w:val="00381415"/>
    <w:rsid w:val="00381A97"/>
    <w:rsid w:val="00382FD7"/>
    <w:rsid w:val="00384358"/>
    <w:rsid w:val="003850AA"/>
    <w:rsid w:val="00385610"/>
    <w:rsid w:val="00385871"/>
    <w:rsid w:val="003863C1"/>
    <w:rsid w:val="0038678E"/>
    <w:rsid w:val="00386889"/>
    <w:rsid w:val="003872E3"/>
    <w:rsid w:val="00387470"/>
    <w:rsid w:val="003877B5"/>
    <w:rsid w:val="00390EA9"/>
    <w:rsid w:val="00390FB9"/>
    <w:rsid w:val="00391FF2"/>
    <w:rsid w:val="0039292B"/>
    <w:rsid w:val="00393AF3"/>
    <w:rsid w:val="0039592D"/>
    <w:rsid w:val="00395975"/>
    <w:rsid w:val="00396830"/>
    <w:rsid w:val="003A011F"/>
    <w:rsid w:val="003A05C4"/>
    <w:rsid w:val="003A0C13"/>
    <w:rsid w:val="003A2032"/>
    <w:rsid w:val="003A2F70"/>
    <w:rsid w:val="003A5191"/>
    <w:rsid w:val="003A5716"/>
    <w:rsid w:val="003A6006"/>
    <w:rsid w:val="003A7002"/>
    <w:rsid w:val="003B0F41"/>
    <w:rsid w:val="003B1784"/>
    <w:rsid w:val="003B1E79"/>
    <w:rsid w:val="003B2B83"/>
    <w:rsid w:val="003B2F4E"/>
    <w:rsid w:val="003B4D9D"/>
    <w:rsid w:val="003B6997"/>
    <w:rsid w:val="003B6B3F"/>
    <w:rsid w:val="003B743B"/>
    <w:rsid w:val="003C0259"/>
    <w:rsid w:val="003C1CC9"/>
    <w:rsid w:val="003C2B37"/>
    <w:rsid w:val="003C3371"/>
    <w:rsid w:val="003C3B71"/>
    <w:rsid w:val="003C765D"/>
    <w:rsid w:val="003C7695"/>
    <w:rsid w:val="003C7E0F"/>
    <w:rsid w:val="003D0BA0"/>
    <w:rsid w:val="003D3369"/>
    <w:rsid w:val="003D5AAE"/>
    <w:rsid w:val="003D6379"/>
    <w:rsid w:val="003D6C33"/>
    <w:rsid w:val="003E03D8"/>
    <w:rsid w:val="003E05E2"/>
    <w:rsid w:val="003E0BA0"/>
    <w:rsid w:val="003E1DF3"/>
    <w:rsid w:val="003E1F15"/>
    <w:rsid w:val="003E2B1D"/>
    <w:rsid w:val="003E3011"/>
    <w:rsid w:val="003E3820"/>
    <w:rsid w:val="003E4FBB"/>
    <w:rsid w:val="003E5429"/>
    <w:rsid w:val="003E5DD9"/>
    <w:rsid w:val="003E71DC"/>
    <w:rsid w:val="003F4738"/>
    <w:rsid w:val="003F4EB8"/>
    <w:rsid w:val="003F5250"/>
    <w:rsid w:val="003F603F"/>
    <w:rsid w:val="003F6F86"/>
    <w:rsid w:val="00400DCA"/>
    <w:rsid w:val="00401CEE"/>
    <w:rsid w:val="00404B35"/>
    <w:rsid w:val="00404EAD"/>
    <w:rsid w:val="00406817"/>
    <w:rsid w:val="00406CC8"/>
    <w:rsid w:val="00407DBE"/>
    <w:rsid w:val="00411DE3"/>
    <w:rsid w:val="004120A7"/>
    <w:rsid w:val="00413793"/>
    <w:rsid w:val="00413A7E"/>
    <w:rsid w:val="00415274"/>
    <w:rsid w:val="00415652"/>
    <w:rsid w:val="004161FB"/>
    <w:rsid w:val="00416234"/>
    <w:rsid w:val="00420091"/>
    <w:rsid w:val="00420EDC"/>
    <w:rsid w:val="004213E5"/>
    <w:rsid w:val="00421F6B"/>
    <w:rsid w:val="004228F7"/>
    <w:rsid w:val="00423418"/>
    <w:rsid w:val="00423A43"/>
    <w:rsid w:val="00424B0E"/>
    <w:rsid w:val="00425153"/>
    <w:rsid w:val="00425732"/>
    <w:rsid w:val="00425B59"/>
    <w:rsid w:val="00426032"/>
    <w:rsid w:val="00426871"/>
    <w:rsid w:val="00427697"/>
    <w:rsid w:val="004306AE"/>
    <w:rsid w:val="00430E92"/>
    <w:rsid w:val="004324F9"/>
    <w:rsid w:val="00432F30"/>
    <w:rsid w:val="0043467E"/>
    <w:rsid w:val="00434800"/>
    <w:rsid w:val="004369C0"/>
    <w:rsid w:val="00436ED2"/>
    <w:rsid w:val="00437BF7"/>
    <w:rsid w:val="00440277"/>
    <w:rsid w:val="004405B1"/>
    <w:rsid w:val="00440D68"/>
    <w:rsid w:val="004424D7"/>
    <w:rsid w:val="00443442"/>
    <w:rsid w:val="00444DDA"/>
    <w:rsid w:val="00446138"/>
    <w:rsid w:val="00446A4B"/>
    <w:rsid w:val="00446CE7"/>
    <w:rsid w:val="00446D38"/>
    <w:rsid w:val="00446DEE"/>
    <w:rsid w:val="00447C16"/>
    <w:rsid w:val="004501D3"/>
    <w:rsid w:val="00450367"/>
    <w:rsid w:val="004506CB"/>
    <w:rsid w:val="004518AD"/>
    <w:rsid w:val="00452181"/>
    <w:rsid w:val="00452C52"/>
    <w:rsid w:val="0045373A"/>
    <w:rsid w:val="00455440"/>
    <w:rsid w:val="004562D6"/>
    <w:rsid w:val="004602E4"/>
    <w:rsid w:val="0046581D"/>
    <w:rsid w:val="00470264"/>
    <w:rsid w:val="004711AA"/>
    <w:rsid w:val="00471726"/>
    <w:rsid w:val="0047353B"/>
    <w:rsid w:val="004749BC"/>
    <w:rsid w:val="004750B9"/>
    <w:rsid w:val="004752B0"/>
    <w:rsid w:val="00475445"/>
    <w:rsid w:val="00475DAF"/>
    <w:rsid w:val="00476093"/>
    <w:rsid w:val="004768D0"/>
    <w:rsid w:val="00480A31"/>
    <w:rsid w:val="00480C41"/>
    <w:rsid w:val="004817BA"/>
    <w:rsid w:val="00481C24"/>
    <w:rsid w:val="004827BB"/>
    <w:rsid w:val="00483A8A"/>
    <w:rsid w:val="00483C0D"/>
    <w:rsid w:val="004848AA"/>
    <w:rsid w:val="00485645"/>
    <w:rsid w:val="0048642F"/>
    <w:rsid w:val="00486590"/>
    <w:rsid w:val="004940FA"/>
    <w:rsid w:val="00494E8B"/>
    <w:rsid w:val="004954D8"/>
    <w:rsid w:val="0049600C"/>
    <w:rsid w:val="004963F3"/>
    <w:rsid w:val="0049662D"/>
    <w:rsid w:val="004971F4"/>
    <w:rsid w:val="004972D0"/>
    <w:rsid w:val="004975EB"/>
    <w:rsid w:val="004A0AE8"/>
    <w:rsid w:val="004A2C20"/>
    <w:rsid w:val="004A33EF"/>
    <w:rsid w:val="004A40E7"/>
    <w:rsid w:val="004A4C3F"/>
    <w:rsid w:val="004A4FBA"/>
    <w:rsid w:val="004A5578"/>
    <w:rsid w:val="004A5D3D"/>
    <w:rsid w:val="004A73C6"/>
    <w:rsid w:val="004A76D0"/>
    <w:rsid w:val="004A7927"/>
    <w:rsid w:val="004A7E7B"/>
    <w:rsid w:val="004B040F"/>
    <w:rsid w:val="004B04B0"/>
    <w:rsid w:val="004B0B8A"/>
    <w:rsid w:val="004B40F0"/>
    <w:rsid w:val="004B4A09"/>
    <w:rsid w:val="004B4AEC"/>
    <w:rsid w:val="004B4D27"/>
    <w:rsid w:val="004B5179"/>
    <w:rsid w:val="004B6B58"/>
    <w:rsid w:val="004B7500"/>
    <w:rsid w:val="004B7BCA"/>
    <w:rsid w:val="004C0E4E"/>
    <w:rsid w:val="004C1D04"/>
    <w:rsid w:val="004C502C"/>
    <w:rsid w:val="004C725B"/>
    <w:rsid w:val="004D2574"/>
    <w:rsid w:val="004D2A34"/>
    <w:rsid w:val="004D2A98"/>
    <w:rsid w:val="004D2EB5"/>
    <w:rsid w:val="004D3D53"/>
    <w:rsid w:val="004D3F16"/>
    <w:rsid w:val="004D43EF"/>
    <w:rsid w:val="004D5240"/>
    <w:rsid w:val="004D5DF6"/>
    <w:rsid w:val="004D5F48"/>
    <w:rsid w:val="004D6232"/>
    <w:rsid w:val="004D7C61"/>
    <w:rsid w:val="004E3716"/>
    <w:rsid w:val="004E4955"/>
    <w:rsid w:val="004E6115"/>
    <w:rsid w:val="004E6568"/>
    <w:rsid w:val="004E7471"/>
    <w:rsid w:val="004E7A19"/>
    <w:rsid w:val="004F0D60"/>
    <w:rsid w:val="004F3498"/>
    <w:rsid w:val="004F57B1"/>
    <w:rsid w:val="004F6ACE"/>
    <w:rsid w:val="004F6D22"/>
    <w:rsid w:val="005014F0"/>
    <w:rsid w:val="0050174F"/>
    <w:rsid w:val="00502565"/>
    <w:rsid w:val="0050273E"/>
    <w:rsid w:val="0050279B"/>
    <w:rsid w:val="00502B98"/>
    <w:rsid w:val="00503093"/>
    <w:rsid w:val="00504CD2"/>
    <w:rsid w:val="00504DAD"/>
    <w:rsid w:val="00505D67"/>
    <w:rsid w:val="00506D9A"/>
    <w:rsid w:val="005075B9"/>
    <w:rsid w:val="00510065"/>
    <w:rsid w:val="00510A8D"/>
    <w:rsid w:val="00511B13"/>
    <w:rsid w:val="00511B84"/>
    <w:rsid w:val="00511C9B"/>
    <w:rsid w:val="0051229A"/>
    <w:rsid w:val="005144DB"/>
    <w:rsid w:val="00515F8B"/>
    <w:rsid w:val="00520646"/>
    <w:rsid w:val="0052396A"/>
    <w:rsid w:val="00523B5F"/>
    <w:rsid w:val="00524614"/>
    <w:rsid w:val="00524BAC"/>
    <w:rsid w:val="0052563C"/>
    <w:rsid w:val="00525DA8"/>
    <w:rsid w:val="005265DE"/>
    <w:rsid w:val="005302E3"/>
    <w:rsid w:val="00530CB1"/>
    <w:rsid w:val="00531F10"/>
    <w:rsid w:val="00533AA5"/>
    <w:rsid w:val="0053453C"/>
    <w:rsid w:val="005348E5"/>
    <w:rsid w:val="005362BD"/>
    <w:rsid w:val="0053714F"/>
    <w:rsid w:val="005373DE"/>
    <w:rsid w:val="00540910"/>
    <w:rsid w:val="00540A00"/>
    <w:rsid w:val="005427B7"/>
    <w:rsid w:val="005433A6"/>
    <w:rsid w:val="00545B11"/>
    <w:rsid w:val="005460CA"/>
    <w:rsid w:val="00546503"/>
    <w:rsid w:val="005467BE"/>
    <w:rsid w:val="005500E2"/>
    <w:rsid w:val="00550DE5"/>
    <w:rsid w:val="00552BB7"/>
    <w:rsid w:val="005559AE"/>
    <w:rsid w:val="00555C40"/>
    <w:rsid w:val="00555FDE"/>
    <w:rsid w:val="00556C08"/>
    <w:rsid w:val="00560C2D"/>
    <w:rsid w:val="00561277"/>
    <w:rsid w:val="005651FC"/>
    <w:rsid w:val="005659E2"/>
    <w:rsid w:val="005664A7"/>
    <w:rsid w:val="005665BF"/>
    <w:rsid w:val="00566F22"/>
    <w:rsid w:val="005674B5"/>
    <w:rsid w:val="00567CCA"/>
    <w:rsid w:val="00567D21"/>
    <w:rsid w:val="00570AD8"/>
    <w:rsid w:val="00571099"/>
    <w:rsid w:val="00571AB7"/>
    <w:rsid w:val="00571F12"/>
    <w:rsid w:val="00574391"/>
    <w:rsid w:val="00574ACD"/>
    <w:rsid w:val="005765E5"/>
    <w:rsid w:val="00577092"/>
    <w:rsid w:val="005774B2"/>
    <w:rsid w:val="00582C77"/>
    <w:rsid w:val="00583384"/>
    <w:rsid w:val="0058388D"/>
    <w:rsid w:val="00583D5B"/>
    <w:rsid w:val="005845F3"/>
    <w:rsid w:val="00585000"/>
    <w:rsid w:val="00586291"/>
    <w:rsid w:val="00591995"/>
    <w:rsid w:val="00591A1E"/>
    <w:rsid w:val="005921F2"/>
    <w:rsid w:val="00592C9A"/>
    <w:rsid w:val="00593188"/>
    <w:rsid w:val="005942BA"/>
    <w:rsid w:val="00594F46"/>
    <w:rsid w:val="00595182"/>
    <w:rsid w:val="00596181"/>
    <w:rsid w:val="00596F3E"/>
    <w:rsid w:val="005A0D4E"/>
    <w:rsid w:val="005A1172"/>
    <w:rsid w:val="005A1715"/>
    <w:rsid w:val="005A2F57"/>
    <w:rsid w:val="005A3D59"/>
    <w:rsid w:val="005A7C37"/>
    <w:rsid w:val="005B05FC"/>
    <w:rsid w:val="005B0F68"/>
    <w:rsid w:val="005B1249"/>
    <w:rsid w:val="005B1696"/>
    <w:rsid w:val="005B22B1"/>
    <w:rsid w:val="005B2DB5"/>
    <w:rsid w:val="005B4427"/>
    <w:rsid w:val="005B516C"/>
    <w:rsid w:val="005B6A66"/>
    <w:rsid w:val="005C0C41"/>
    <w:rsid w:val="005C11D0"/>
    <w:rsid w:val="005C1B27"/>
    <w:rsid w:val="005C2476"/>
    <w:rsid w:val="005C29A8"/>
    <w:rsid w:val="005C373E"/>
    <w:rsid w:val="005C3F0E"/>
    <w:rsid w:val="005C4479"/>
    <w:rsid w:val="005C44F9"/>
    <w:rsid w:val="005C46D8"/>
    <w:rsid w:val="005C482F"/>
    <w:rsid w:val="005D1312"/>
    <w:rsid w:val="005D1C4E"/>
    <w:rsid w:val="005D1EA1"/>
    <w:rsid w:val="005D28CF"/>
    <w:rsid w:val="005D3AFE"/>
    <w:rsid w:val="005D5550"/>
    <w:rsid w:val="005D7758"/>
    <w:rsid w:val="005E12E5"/>
    <w:rsid w:val="005E1959"/>
    <w:rsid w:val="005E2722"/>
    <w:rsid w:val="005E38D2"/>
    <w:rsid w:val="005E3F91"/>
    <w:rsid w:val="005E3FB4"/>
    <w:rsid w:val="005E4AE5"/>
    <w:rsid w:val="005E4AE7"/>
    <w:rsid w:val="005E5825"/>
    <w:rsid w:val="005E7C65"/>
    <w:rsid w:val="005F05C9"/>
    <w:rsid w:val="005F0E82"/>
    <w:rsid w:val="005F13A5"/>
    <w:rsid w:val="005F19BE"/>
    <w:rsid w:val="005F39E5"/>
    <w:rsid w:val="005F3A2F"/>
    <w:rsid w:val="005F5F71"/>
    <w:rsid w:val="00601D9C"/>
    <w:rsid w:val="0060291E"/>
    <w:rsid w:val="0060359C"/>
    <w:rsid w:val="006038EA"/>
    <w:rsid w:val="0060456F"/>
    <w:rsid w:val="00604570"/>
    <w:rsid w:val="0060470D"/>
    <w:rsid w:val="00604CC9"/>
    <w:rsid w:val="006060E7"/>
    <w:rsid w:val="006105DB"/>
    <w:rsid w:val="0061091E"/>
    <w:rsid w:val="00613DD0"/>
    <w:rsid w:val="00615DAB"/>
    <w:rsid w:val="00616910"/>
    <w:rsid w:val="006177B3"/>
    <w:rsid w:val="00620197"/>
    <w:rsid w:val="006234F1"/>
    <w:rsid w:val="0062473E"/>
    <w:rsid w:val="00624944"/>
    <w:rsid w:val="00624B2F"/>
    <w:rsid w:val="0062681B"/>
    <w:rsid w:val="00626B76"/>
    <w:rsid w:val="00626FC2"/>
    <w:rsid w:val="00630C56"/>
    <w:rsid w:val="006313E6"/>
    <w:rsid w:val="006313EA"/>
    <w:rsid w:val="00632FEC"/>
    <w:rsid w:val="006333EC"/>
    <w:rsid w:val="00634FEB"/>
    <w:rsid w:val="0063570D"/>
    <w:rsid w:val="0064131E"/>
    <w:rsid w:val="006450AE"/>
    <w:rsid w:val="00650C88"/>
    <w:rsid w:val="0065226B"/>
    <w:rsid w:val="00653050"/>
    <w:rsid w:val="0065367D"/>
    <w:rsid w:val="006555F1"/>
    <w:rsid w:val="00657427"/>
    <w:rsid w:val="00657749"/>
    <w:rsid w:val="0065778B"/>
    <w:rsid w:val="0066016E"/>
    <w:rsid w:val="0066193C"/>
    <w:rsid w:val="00661EAD"/>
    <w:rsid w:val="00662C7A"/>
    <w:rsid w:val="00664D8B"/>
    <w:rsid w:val="00665059"/>
    <w:rsid w:val="00665548"/>
    <w:rsid w:val="006666DD"/>
    <w:rsid w:val="00667789"/>
    <w:rsid w:val="006715C2"/>
    <w:rsid w:val="00673720"/>
    <w:rsid w:val="006747A9"/>
    <w:rsid w:val="00675B03"/>
    <w:rsid w:val="0067760B"/>
    <w:rsid w:val="00677724"/>
    <w:rsid w:val="006800AB"/>
    <w:rsid w:val="00680E30"/>
    <w:rsid w:val="00681164"/>
    <w:rsid w:val="0068228C"/>
    <w:rsid w:val="006846F5"/>
    <w:rsid w:val="006871F1"/>
    <w:rsid w:val="00687210"/>
    <w:rsid w:val="0068790F"/>
    <w:rsid w:val="00690A81"/>
    <w:rsid w:val="006911C9"/>
    <w:rsid w:val="0069270F"/>
    <w:rsid w:val="00695ACB"/>
    <w:rsid w:val="00696867"/>
    <w:rsid w:val="00696A71"/>
    <w:rsid w:val="006A1C31"/>
    <w:rsid w:val="006A2E44"/>
    <w:rsid w:val="006A5271"/>
    <w:rsid w:val="006A6ACE"/>
    <w:rsid w:val="006B0EB9"/>
    <w:rsid w:val="006B0FE6"/>
    <w:rsid w:val="006B2199"/>
    <w:rsid w:val="006B3B3C"/>
    <w:rsid w:val="006B6635"/>
    <w:rsid w:val="006B6F44"/>
    <w:rsid w:val="006B7D64"/>
    <w:rsid w:val="006C234C"/>
    <w:rsid w:val="006C2C04"/>
    <w:rsid w:val="006C3E2F"/>
    <w:rsid w:val="006C7818"/>
    <w:rsid w:val="006C7DB7"/>
    <w:rsid w:val="006D09F6"/>
    <w:rsid w:val="006D121A"/>
    <w:rsid w:val="006D49C0"/>
    <w:rsid w:val="006D4E37"/>
    <w:rsid w:val="006D6E74"/>
    <w:rsid w:val="006D7ECF"/>
    <w:rsid w:val="006E0AC5"/>
    <w:rsid w:val="006E0D11"/>
    <w:rsid w:val="006E1CC6"/>
    <w:rsid w:val="006E36F7"/>
    <w:rsid w:val="006E39D0"/>
    <w:rsid w:val="006E418B"/>
    <w:rsid w:val="006E4BE2"/>
    <w:rsid w:val="006E5378"/>
    <w:rsid w:val="006E55D6"/>
    <w:rsid w:val="006E5AEA"/>
    <w:rsid w:val="006E6088"/>
    <w:rsid w:val="006E789F"/>
    <w:rsid w:val="006E78D9"/>
    <w:rsid w:val="006E7955"/>
    <w:rsid w:val="006F17B2"/>
    <w:rsid w:val="006F19C3"/>
    <w:rsid w:val="006F1DA4"/>
    <w:rsid w:val="006F5C2D"/>
    <w:rsid w:val="00701B02"/>
    <w:rsid w:val="00701D18"/>
    <w:rsid w:val="00702759"/>
    <w:rsid w:val="007028EC"/>
    <w:rsid w:val="00703033"/>
    <w:rsid w:val="00703C94"/>
    <w:rsid w:val="00703F70"/>
    <w:rsid w:val="00705B3A"/>
    <w:rsid w:val="00707CBF"/>
    <w:rsid w:val="0071744E"/>
    <w:rsid w:val="007203F9"/>
    <w:rsid w:val="00720569"/>
    <w:rsid w:val="0072114F"/>
    <w:rsid w:val="0072203F"/>
    <w:rsid w:val="00722851"/>
    <w:rsid w:val="00722B68"/>
    <w:rsid w:val="00722D9C"/>
    <w:rsid w:val="00723344"/>
    <w:rsid w:val="00723431"/>
    <w:rsid w:val="00724051"/>
    <w:rsid w:val="00726159"/>
    <w:rsid w:val="00726840"/>
    <w:rsid w:val="00726A8F"/>
    <w:rsid w:val="00726F29"/>
    <w:rsid w:val="007304F6"/>
    <w:rsid w:val="0073069C"/>
    <w:rsid w:val="00730E42"/>
    <w:rsid w:val="007316C9"/>
    <w:rsid w:val="00731DC1"/>
    <w:rsid w:val="007320FC"/>
    <w:rsid w:val="007326F5"/>
    <w:rsid w:val="0073276C"/>
    <w:rsid w:val="0073499D"/>
    <w:rsid w:val="00734ACC"/>
    <w:rsid w:val="0073517B"/>
    <w:rsid w:val="0074036E"/>
    <w:rsid w:val="00740470"/>
    <w:rsid w:val="007409AF"/>
    <w:rsid w:val="00741059"/>
    <w:rsid w:val="0074124B"/>
    <w:rsid w:val="00742DF5"/>
    <w:rsid w:val="00743070"/>
    <w:rsid w:val="007430E1"/>
    <w:rsid w:val="007439F0"/>
    <w:rsid w:val="00743B89"/>
    <w:rsid w:val="00744DB6"/>
    <w:rsid w:val="00753A63"/>
    <w:rsid w:val="007545A6"/>
    <w:rsid w:val="007568F1"/>
    <w:rsid w:val="007572EB"/>
    <w:rsid w:val="0076207F"/>
    <w:rsid w:val="00763194"/>
    <w:rsid w:val="00763D0A"/>
    <w:rsid w:val="00763FD7"/>
    <w:rsid w:val="00766053"/>
    <w:rsid w:val="007666EC"/>
    <w:rsid w:val="00767BC9"/>
    <w:rsid w:val="00767C99"/>
    <w:rsid w:val="00772C1B"/>
    <w:rsid w:val="00774664"/>
    <w:rsid w:val="00774B05"/>
    <w:rsid w:val="00775849"/>
    <w:rsid w:val="00777904"/>
    <w:rsid w:val="00777A1A"/>
    <w:rsid w:val="00777D54"/>
    <w:rsid w:val="007866BF"/>
    <w:rsid w:val="007873AB"/>
    <w:rsid w:val="007903D3"/>
    <w:rsid w:val="007904AE"/>
    <w:rsid w:val="007911B8"/>
    <w:rsid w:val="00792205"/>
    <w:rsid w:val="00792B23"/>
    <w:rsid w:val="007941EB"/>
    <w:rsid w:val="00794D95"/>
    <w:rsid w:val="007A166A"/>
    <w:rsid w:val="007A2F03"/>
    <w:rsid w:val="007A30AE"/>
    <w:rsid w:val="007A3158"/>
    <w:rsid w:val="007A368D"/>
    <w:rsid w:val="007A438E"/>
    <w:rsid w:val="007A614E"/>
    <w:rsid w:val="007B0D7D"/>
    <w:rsid w:val="007B184D"/>
    <w:rsid w:val="007B1E79"/>
    <w:rsid w:val="007B32B1"/>
    <w:rsid w:val="007B452C"/>
    <w:rsid w:val="007B6D4F"/>
    <w:rsid w:val="007B71BE"/>
    <w:rsid w:val="007C0B48"/>
    <w:rsid w:val="007C1CF9"/>
    <w:rsid w:val="007C4AD0"/>
    <w:rsid w:val="007C6AE4"/>
    <w:rsid w:val="007C6BEE"/>
    <w:rsid w:val="007D0044"/>
    <w:rsid w:val="007D0FDC"/>
    <w:rsid w:val="007D11EE"/>
    <w:rsid w:val="007D3049"/>
    <w:rsid w:val="007D4A03"/>
    <w:rsid w:val="007D61E2"/>
    <w:rsid w:val="007D73A3"/>
    <w:rsid w:val="007D754B"/>
    <w:rsid w:val="007E03AD"/>
    <w:rsid w:val="007E0447"/>
    <w:rsid w:val="007E175D"/>
    <w:rsid w:val="007E2FDB"/>
    <w:rsid w:val="007E31BC"/>
    <w:rsid w:val="007E32EA"/>
    <w:rsid w:val="007E36E4"/>
    <w:rsid w:val="007E519D"/>
    <w:rsid w:val="007E596B"/>
    <w:rsid w:val="007E680C"/>
    <w:rsid w:val="007E74CB"/>
    <w:rsid w:val="007E7BAF"/>
    <w:rsid w:val="007F0972"/>
    <w:rsid w:val="007F0978"/>
    <w:rsid w:val="007F0ACA"/>
    <w:rsid w:val="007F19D4"/>
    <w:rsid w:val="007F2B06"/>
    <w:rsid w:val="007F4B4D"/>
    <w:rsid w:val="007F50A7"/>
    <w:rsid w:val="007F7A7E"/>
    <w:rsid w:val="00801265"/>
    <w:rsid w:val="00802CE5"/>
    <w:rsid w:val="00803961"/>
    <w:rsid w:val="00803EDC"/>
    <w:rsid w:val="0080403E"/>
    <w:rsid w:val="008044F9"/>
    <w:rsid w:val="0080624F"/>
    <w:rsid w:val="0080625E"/>
    <w:rsid w:val="00811002"/>
    <w:rsid w:val="0081110D"/>
    <w:rsid w:val="00811357"/>
    <w:rsid w:val="008120DD"/>
    <w:rsid w:val="00816119"/>
    <w:rsid w:val="00821506"/>
    <w:rsid w:val="00823FE9"/>
    <w:rsid w:val="00824673"/>
    <w:rsid w:val="00825ED1"/>
    <w:rsid w:val="008273A9"/>
    <w:rsid w:val="00830EDE"/>
    <w:rsid w:val="008351FF"/>
    <w:rsid w:val="0083545F"/>
    <w:rsid w:val="0083718A"/>
    <w:rsid w:val="00841E5A"/>
    <w:rsid w:val="008424EC"/>
    <w:rsid w:val="008436EF"/>
    <w:rsid w:val="008437F2"/>
    <w:rsid w:val="00843F15"/>
    <w:rsid w:val="00844A2D"/>
    <w:rsid w:val="008461EE"/>
    <w:rsid w:val="00847232"/>
    <w:rsid w:val="00851F93"/>
    <w:rsid w:val="0085219D"/>
    <w:rsid w:val="0085243D"/>
    <w:rsid w:val="00852441"/>
    <w:rsid w:val="008528F4"/>
    <w:rsid w:val="00852CB1"/>
    <w:rsid w:val="00853F04"/>
    <w:rsid w:val="00854632"/>
    <w:rsid w:val="008574F7"/>
    <w:rsid w:val="00857672"/>
    <w:rsid w:val="00860154"/>
    <w:rsid w:val="008603D9"/>
    <w:rsid w:val="0086075E"/>
    <w:rsid w:val="008608E6"/>
    <w:rsid w:val="00860D7F"/>
    <w:rsid w:val="00862323"/>
    <w:rsid w:val="008624BE"/>
    <w:rsid w:val="00863932"/>
    <w:rsid w:val="00864103"/>
    <w:rsid w:val="008666CB"/>
    <w:rsid w:val="00867F51"/>
    <w:rsid w:val="0087044E"/>
    <w:rsid w:val="0087183F"/>
    <w:rsid w:val="00871843"/>
    <w:rsid w:val="00871B44"/>
    <w:rsid w:val="0087285D"/>
    <w:rsid w:val="00872B3B"/>
    <w:rsid w:val="008770D1"/>
    <w:rsid w:val="008774A2"/>
    <w:rsid w:val="00880CC5"/>
    <w:rsid w:val="008813B0"/>
    <w:rsid w:val="008817B6"/>
    <w:rsid w:val="0088197A"/>
    <w:rsid w:val="008821C2"/>
    <w:rsid w:val="00882B8C"/>
    <w:rsid w:val="008832D4"/>
    <w:rsid w:val="0088353C"/>
    <w:rsid w:val="00885DF8"/>
    <w:rsid w:val="00885FD9"/>
    <w:rsid w:val="0089227A"/>
    <w:rsid w:val="00894D70"/>
    <w:rsid w:val="008972BE"/>
    <w:rsid w:val="008A0C89"/>
    <w:rsid w:val="008A21C3"/>
    <w:rsid w:val="008A25D5"/>
    <w:rsid w:val="008A2A41"/>
    <w:rsid w:val="008A4304"/>
    <w:rsid w:val="008A4654"/>
    <w:rsid w:val="008A469E"/>
    <w:rsid w:val="008A6496"/>
    <w:rsid w:val="008A75C7"/>
    <w:rsid w:val="008A7D9B"/>
    <w:rsid w:val="008B1247"/>
    <w:rsid w:val="008B1C19"/>
    <w:rsid w:val="008B2F5A"/>
    <w:rsid w:val="008B31F7"/>
    <w:rsid w:val="008B38C7"/>
    <w:rsid w:val="008B3E42"/>
    <w:rsid w:val="008B4068"/>
    <w:rsid w:val="008B5BAC"/>
    <w:rsid w:val="008B6958"/>
    <w:rsid w:val="008B7FCD"/>
    <w:rsid w:val="008C1C92"/>
    <w:rsid w:val="008C1DD4"/>
    <w:rsid w:val="008C2E84"/>
    <w:rsid w:val="008C4463"/>
    <w:rsid w:val="008C468C"/>
    <w:rsid w:val="008C4CD3"/>
    <w:rsid w:val="008C73AC"/>
    <w:rsid w:val="008C799B"/>
    <w:rsid w:val="008D03C5"/>
    <w:rsid w:val="008D05CD"/>
    <w:rsid w:val="008D2414"/>
    <w:rsid w:val="008D3BC0"/>
    <w:rsid w:val="008D4175"/>
    <w:rsid w:val="008D68F2"/>
    <w:rsid w:val="008D6DE0"/>
    <w:rsid w:val="008D6FFB"/>
    <w:rsid w:val="008E003C"/>
    <w:rsid w:val="008E34E9"/>
    <w:rsid w:val="008E54D5"/>
    <w:rsid w:val="008E63AD"/>
    <w:rsid w:val="008E6B52"/>
    <w:rsid w:val="008F05F7"/>
    <w:rsid w:val="008F1636"/>
    <w:rsid w:val="008F2AE5"/>
    <w:rsid w:val="009011CB"/>
    <w:rsid w:val="00901525"/>
    <w:rsid w:val="0090312E"/>
    <w:rsid w:val="00903828"/>
    <w:rsid w:val="00903A74"/>
    <w:rsid w:val="00903E93"/>
    <w:rsid w:val="0090479D"/>
    <w:rsid w:val="009052CB"/>
    <w:rsid w:val="00905637"/>
    <w:rsid w:val="00906274"/>
    <w:rsid w:val="0090650F"/>
    <w:rsid w:val="00910ABF"/>
    <w:rsid w:val="0091270A"/>
    <w:rsid w:val="00912E1F"/>
    <w:rsid w:val="00913EB5"/>
    <w:rsid w:val="00917CBC"/>
    <w:rsid w:val="00920281"/>
    <w:rsid w:val="00920784"/>
    <w:rsid w:val="00920D21"/>
    <w:rsid w:val="009250C6"/>
    <w:rsid w:val="009252B7"/>
    <w:rsid w:val="00925560"/>
    <w:rsid w:val="00925F25"/>
    <w:rsid w:val="0092781C"/>
    <w:rsid w:val="00930803"/>
    <w:rsid w:val="00930D2A"/>
    <w:rsid w:val="00931911"/>
    <w:rsid w:val="00933259"/>
    <w:rsid w:val="00933313"/>
    <w:rsid w:val="00937821"/>
    <w:rsid w:val="0094099C"/>
    <w:rsid w:val="009428D9"/>
    <w:rsid w:val="00943552"/>
    <w:rsid w:val="009449B0"/>
    <w:rsid w:val="00947060"/>
    <w:rsid w:val="00950122"/>
    <w:rsid w:val="00950811"/>
    <w:rsid w:val="00950A75"/>
    <w:rsid w:val="00952147"/>
    <w:rsid w:val="00952158"/>
    <w:rsid w:val="00955FF2"/>
    <w:rsid w:val="009565C5"/>
    <w:rsid w:val="00960033"/>
    <w:rsid w:val="00960E61"/>
    <w:rsid w:val="00960FFE"/>
    <w:rsid w:val="009618A3"/>
    <w:rsid w:val="00964CEB"/>
    <w:rsid w:val="009658A6"/>
    <w:rsid w:val="00966B63"/>
    <w:rsid w:val="0096701C"/>
    <w:rsid w:val="00973414"/>
    <w:rsid w:val="009750D2"/>
    <w:rsid w:val="0097510D"/>
    <w:rsid w:val="0097563D"/>
    <w:rsid w:val="0097593F"/>
    <w:rsid w:val="00975C33"/>
    <w:rsid w:val="00981EB3"/>
    <w:rsid w:val="00983A40"/>
    <w:rsid w:val="00983B64"/>
    <w:rsid w:val="00983DB1"/>
    <w:rsid w:val="00984936"/>
    <w:rsid w:val="00987B7D"/>
    <w:rsid w:val="00990885"/>
    <w:rsid w:val="00990A98"/>
    <w:rsid w:val="00992BEE"/>
    <w:rsid w:val="00995A02"/>
    <w:rsid w:val="00996152"/>
    <w:rsid w:val="00996599"/>
    <w:rsid w:val="009975EB"/>
    <w:rsid w:val="00997A17"/>
    <w:rsid w:val="00997E02"/>
    <w:rsid w:val="00997F69"/>
    <w:rsid w:val="009A278A"/>
    <w:rsid w:val="009A2806"/>
    <w:rsid w:val="009A3570"/>
    <w:rsid w:val="009A3CA6"/>
    <w:rsid w:val="009A4E3D"/>
    <w:rsid w:val="009A6ACB"/>
    <w:rsid w:val="009B0373"/>
    <w:rsid w:val="009B0387"/>
    <w:rsid w:val="009B1926"/>
    <w:rsid w:val="009B1FE6"/>
    <w:rsid w:val="009B3A78"/>
    <w:rsid w:val="009B69D1"/>
    <w:rsid w:val="009B6D7C"/>
    <w:rsid w:val="009C0CBC"/>
    <w:rsid w:val="009C21DB"/>
    <w:rsid w:val="009C31FB"/>
    <w:rsid w:val="009C3B29"/>
    <w:rsid w:val="009C44E6"/>
    <w:rsid w:val="009C5030"/>
    <w:rsid w:val="009C5183"/>
    <w:rsid w:val="009C5419"/>
    <w:rsid w:val="009C5D89"/>
    <w:rsid w:val="009C7191"/>
    <w:rsid w:val="009D06EC"/>
    <w:rsid w:val="009D0BC3"/>
    <w:rsid w:val="009D0BD2"/>
    <w:rsid w:val="009D1224"/>
    <w:rsid w:val="009D12A0"/>
    <w:rsid w:val="009D168E"/>
    <w:rsid w:val="009D17E7"/>
    <w:rsid w:val="009D431F"/>
    <w:rsid w:val="009D48B4"/>
    <w:rsid w:val="009D4C67"/>
    <w:rsid w:val="009D4D7C"/>
    <w:rsid w:val="009D4F8B"/>
    <w:rsid w:val="009D50CD"/>
    <w:rsid w:val="009D5D03"/>
    <w:rsid w:val="009D622B"/>
    <w:rsid w:val="009E03B9"/>
    <w:rsid w:val="009E0DD9"/>
    <w:rsid w:val="009E1C7D"/>
    <w:rsid w:val="009E1D70"/>
    <w:rsid w:val="009E2529"/>
    <w:rsid w:val="009E435A"/>
    <w:rsid w:val="009E439A"/>
    <w:rsid w:val="009E47CC"/>
    <w:rsid w:val="009E5ED1"/>
    <w:rsid w:val="009F054F"/>
    <w:rsid w:val="009F0653"/>
    <w:rsid w:val="009F0CCF"/>
    <w:rsid w:val="009F151E"/>
    <w:rsid w:val="009F25F9"/>
    <w:rsid w:val="009F29EF"/>
    <w:rsid w:val="009F33B8"/>
    <w:rsid w:val="009F4355"/>
    <w:rsid w:val="009F51E9"/>
    <w:rsid w:val="009F68AE"/>
    <w:rsid w:val="009F6D91"/>
    <w:rsid w:val="00A009C6"/>
    <w:rsid w:val="00A026C2"/>
    <w:rsid w:val="00A03FC4"/>
    <w:rsid w:val="00A04CC6"/>
    <w:rsid w:val="00A05B7E"/>
    <w:rsid w:val="00A06484"/>
    <w:rsid w:val="00A070D3"/>
    <w:rsid w:val="00A07B95"/>
    <w:rsid w:val="00A10E3C"/>
    <w:rsid w:val="00A11324"/>
    <w:rsid w:val="00A11939"/>
    <w:rsid w:val="00A14886"/>
    <w:rsid w:val="00A152D6"/>
    <w:rsid w:val="00A15D2A"/>
    <w:rsid w:val="00A20FD7"/>
    <w:rsid w:val="00A220C5"/>
    <w:rsid w:val="00A22904"/>
    <w:rsid w:val="00A2293F"/>
    <w:rsid w:val="00A23F85"/>
    <w:rsid w:val="00A25829"/>
    <w:rsid w:val="00A25EAC"/>
    <w:rsid w:val="00A306DF"/>
    <w:rsid w:val="00A30EED"/>
    <w:rsid w:val="00A3124C"/>
    <w:rsid w:val="00A3146B"/>
    <w:rsid w:val="00A31672"/>
    <w:rsid w:val="00A324D6"/>
    <w:rsid w:val="00A32CD2"/>
    <w:rsid w:val="00A33FFE"/>
    <w:rsid w:val="00A3491D"/>
    <w:rsid w:val="00A34A5C"/>
    <w:rsid w:val="00A34B2C"/>
    <w:rsid w:val="00A35D6E"/>
    <w:rsid w:val="00A35F9E"/>
    <w:rsid w:val="00A36877"/>
    <w:rsid w:val="00A36C8B"/>
    <w:rsid w:val="00A371CC"/>
    <w:rsid w:val="00A404F4"/>
    <w:rsid w:val="00A4073F"/>
    <w:rsid w:val="00A41C25"/>
    <w:rsid w:val="00A425B3"/>
    <w:rsid w:val="00A43AAC"/>
    <w:rsid w:val="00A45426"/>
    <w:rsid w:val="00A45D97"/>
    <w:rsid w:val="00A473E7"/>
    <w:rsid w:val="00A47765"/>
    <w:rsid w:val="00A501C7"/>
    <w:rsid w:val="00A502F1"/>
    <w:rsid w:val="00A508D7"/>
    <w:rsid w:val="00A52B49"/>
    <w:rsid w:val="00A5316E"/>
    <w:rsid w:val="00A565BA"/>
    <w:rsid w:val="00A56DAD"/>
    <w:rsid w:val="00A56E32"/>
    <w:rsid w:val="00A56F96"/>
    <w:rsid w:val="00A6198A"/>
    <w:rsid w:val="00A61F1E"/>
    <w:rsid w:val="00A62D30"/>
    <w:rsid w:val="00A63B77"/>
    <w:rsid w:val="00A64873"/>
    <w:rsid w:val="00A64C7F"/>
    <w:rsid w:val="00A64CCA"/>
    <w:rsid w:val="00A65817"/>
    <w:rsid w:val="00A658D9"/>
    <w:rsid w:val="00A676DB"/>
    <w:rsid w:val="00A70C20"/>
    <w:rsid w:val="00A72E9F"/>
    <w:rsid w:val="00A742E2"/>
    <w:rsid w:val="00A750BF"/>
    <w:rsid w:val="00A762AB"/>
    <w:rsid w:val="00A7746E"/>
    <w:rsid w:val="00A77582"/>
    <w:rsid w:val="00A80F2C"/>
    <w:rsid w:val="00A81017"/>
    <w:rsid w:val="00A81CBA"/>
    <w:rsid w:val="00A81E07"/>
    <w:rsid w:val="00A81FE8"/>
    <w:rsid w:val="00A8289E"/>
    <w:rsid w:val="00A83B28"/>
    <w:rsid w:val="00A83ECF"/>
    <w:rsid w:val="00A84F6D"/>
    <w:rsid w:val="00A87CC1"/>
    <w:rsid w:val="00A90133"/>
    <w:rsid w:val="00A90357"/>
    <w:rsid w:val="00A90F27"/>
    <w:rsid w:val="00A9226B"/>
    <w:rsid w:val="00A92593"/>
    <w:rsid w:val="00A931AC"/>
    <w:rsid w:val="00A937B7"/>
    <w:rsid w:val="00A93F85"/>
    <w:rsid w:val="00A94590"/>
    <w:rsid w:val="00A95FB2"/>
    <w:rsid w:val="00A96998"/>
    <w:rsid w:val="00A97BB7"/>
    <w:rsid w:val="00AA0231"/>
    <w:rsid w:val="00AA0AB1"/>
    <w:rsid w:val="00AA0E56"/>
    <w:rsid w:val="00AA21FE"/>
    <w:rsid w:val="00AA3CF5"/>
    <w:rsid w:val="00AA4568"/>
    <w:rsid w:val="00AA6BB0"/>
    <w:rsid w:val="00AA7007"/>
    <w:rsid w:val="00AA73DE"/>
    <w:rsid w:val="00AA75C0"/>
    <w:rsid w:val="00AA7FDB"/>
    <w:rsid w:val="00AB059A"/>
    <w:rsid w:val="00AB0C2B"/>
    <w:rsid w:val="00AB1852"/>
    <w:rsid w:val="00AB3CA3"/>
    <w:rsid w:val="00AB46EA"/>
    <w:rsid w:val="00AB5982"/>
    <w:rsid w:val="00AB6B62"/>
    <w:rsid w:val="00AB744E"/>
    <w:rsid w:val="00AC1828"/>
    <w:rsid w:val="00AC2893"/>
    <w:rsid w:val="00AC2D5A"/>
    <w:rsid w:val="00AC3D91"/>
    <w:rsid w:val="00AC6988"/>
    <w:rsid w:val="00AC77CA"/>
    <w:rsid w:val="00AC77EC"/>
    <w:rsid w:val="00AD073B"/>
    <w:rsid w:val="00AD2A88"/>
    <w:rsid w:val="00AD4495"/>
    <w:rsid w:val="00AD4CFE"/>
    <w:rsid w:val="00AD5649"/>
    <w:rsid w:val="00AD5769"/>
    <w:rsid w:val="00AD5E5F"/>
    <w:rsid w:val="00AD6042"/>
    <w:rsid w:val="00AD697C"/>
    <w:rsid w:val="00AD7414"/>
    <w:rsid w:val="00AD7F74"/>
    <w:rsid w:val="00AE03B8"/>
    <w:rsid w:val="00AE096A"/>
    <w:rsid w:val="00AE1881"/>
    <w:rsid w:val="00AE19AF"/>
    <w:rsid w:val="00AE20E2"/>
    <w:rsid w:val="00AE20EE"/>
    <w:rsid w:val="00AE2E2D"/>
    <w:rsid w:val="00AE382F"/>
    <w:rsid w:val="00AE42F6"/>
    <w:rsid w:val="00AE5FBE"/>
    <w:rsid w:val="00AE66B8"/>
    <w:rsid w:val="00AE6709"/>
    <w:rsid w:val="00AE68A4"/>
    <w:rsid w:val="00AF0113"/>
    <w:rsid w:val="00AF366F"/>
    <w:rsid w:val="00AF57D6"/>
    <w:rsid w:val="00B00FD8"/>
    <w:rsid w:val="00B01463"/>
    <w:rsid w:val="00B02259"/>
    <w:rsid w:val="00B05077"/>
    <w:rsid w:val="00B074B6"/>
    <w:rsid w:val="00B10567"/>
    <w:rsid w:val="00B11146"/>
    <w:rsid w:val="00B1164A"/>
    <w:rsid w:val="00B13DCB"/>
    <w:rsid w:val="00B151F4"/>
    <w:rsid w:val="00B17DA1"/>
    <w:rsid w:val="00B17E91"/>
    <w:rsid w:val="00B21234"/>
    <w:rsid w:val="00B21C08"/>
    <w:rsid w:val="00B21CA6"/>
    <w:rsid w:val="00B2495B"/>
    <w:rsid w:val="00B254F3"/>
    <w:rsid w:val="00B26934"/>
    <w:rsid w:val="00B26E88"/>
    <w:rsid w:val="00B2755E"/>
    <w:rsid w:val="00B27C25"/>
    <w:rsid w:val="00B30646"/>
    <w:rsid w:val="00B30E1D"/>
    <w:rsid w:val="00B30EB1"/>
    <w:rsid w:val="00B326D0"/>
    <w:rsid w:val="00B327B2"/>
    <w:rsid w:val="00B32D29"/>
    <w:rsid w:val="00B33675"/>
    <w:rsid w:val="00B35003"/>
    <w:rsid w:val="00B352E1"/>
    <w:rsid w:val="00B40652"/>
    <w:rsid w:val="00B41C45"/>
    <w:rsid w:val="00B42255"/>
    <w:rsid w:val="00B433D7"/>
    <w:rsid w:val="00B442FE"/>
    <w:rsid w:val="00B44687"/>
    <w:rsid w:val="00B44824"/>
    <w:rsid w:val="00B46ECB"/>
    <w:rsid w:val="00B5137E"/>
    <w:rsid w:val="00B54308"/>
    <w:rsid w:val="00B552BA"/>
    <w:rsid w:val="00B6012A"/>
    <w:rsid w:val="00B60C19"/>
    <w:rsid w:val="00B60FA6"/>
    <w:rsid w:val="00B60FD7"/>
    <w:rsid w:val="00B62601"/>
    <w:rsid w:val="00B626EF"/>
    <w:rsid w:val="00B62B62"/>
    <w:rsid w:val="00B64100"/>
    <w:rsid w:val="00B64B55"/>
    <w:rsid w:val="00B65127"/>
    <w:rsid w:val="00B6556F"/>
    <w:rsid w:val="00B65772"/>
    <w:rsid w:val="00B65CAD"/>
    <w:rsid w:val="00B662AF"/>
    <w:rsid w:val="00B670C4"/>
    <w:rsid w:val="00B67FE3"/>
    <w:rsid w:val="00B7009D"/>
    <w:rsid w:val="00B704D2"/>
    <w:rsid w:val="00B711FA"/>
    <w:rsid w:val="00B71F21"/>
    <w:rsid w:val="00B739C9"/>
    <w:rsid w:val="00B73A6A"/>
    <w:rsid w:val="00B74EEB"/>
    <w:rsid w:val="00B75257"/>
    <w:rsid w:val="00B75778"/>
    <w:rsid w:val="00B82898"/>
    <w:rsid w:val="00B828BD"/>
    <w:rsid w:val="00B82F5A"/>
    <w:rsid w:val="00B84063"/>
    <w:rsid w:val="00B84738"/>
    <w:rsid w:val="00B86036"/>
    <w:rsid w:val="00B903FA"/>
    <w:rsid w:val="00B90D27"/>
    <w:rsid w:val="00B9121C"/>
    <w:rsid w:val="00B914DC"/>
    <w:rsid w:val="00B9198F"/>
    <w:rsid w:val="00B9308A"/>
    <w:rsid w:val="00B9381A"/>
    <w:rsid w:val="00B9403D"/>
    <w:rsid w:val="00B950C3"/>
    <w:rsid w:val="00B95787"/>
    <w:rsid w:val="00B95A30"/>
    <w:rsid w:val="00B9687F"/>
    <w:rsid w:val="00B96A1A"/>
    <w:rsid w:val="00B97B0E"/>
    <w:rsid w:val="00B97FE2"/>
    <w:rsid w:val="00BA0346"/>
    <w:rsid w:val="00BA1EE1"/>
    <w:rsid w:val="00BA36D4"/>
    <w:rsid w:val="00BA4433"/>
    <w:rsid w:val="00BA5E55"/>
    <w:rsid w:val="00BA6939"/>
    <w:rsid w:val="00BA6DF9"/>
    <w:rsid w:val="00BA742F"/>
    <w:rsid w:val="00BA78F2"/>
    <w:rsid w:val="00BB023C"/>
    <w:rsid w:val="00BB16FA"/>
    <w:rsid w:val="00BB1842"/>
    <w:rsid w:val="00BB1DCD"/>
    <w:rsid w:val="00BB26E6"/>
    <w:rsid w:val="00BB31EB"/>
    <w:rsid w:val="00BB4E4E"/>
    <w:rsid w:val="00BC222B"/>
    <w:rsid w:val="00BC38DD"/>
    <w:rsid w:val="00BC3B84"/>
    <w:rsid w:val="00BC4703"/>
    <w:rsid w:val="00BC643C"/>
    <w:rsid w:val="00BC68D4"/>
    <w:rsid w:val="00BC7A09"/>
    <w:rsid w:val="00BD024C"/>
    <w:rsid w:val="00BD58B0"/>
    <w:rsid w:val="00BE040A"/>
    <w:rsid w:val="00BE0C25"/>
    <w:rsid w:val="00BE18EA"/>
    <w:rsid w:val="00BE1CDD"/>
    <w:rsid w:val="00BE387B"/>
    <w:rsid w:val="00BE3E83"/>
    <w:rsid w:val="00BE5B7B"/>
    <w:rsid w:val="00BE5BB5"/>
    <w:rsid w:val="00BE5C98"/>
    <w:rsid w:val="00BE65B5"/>
    <w:rsid w:val="00BE7934"/>
    <w:rsid w:val="00BE7E8B"/>
    <w:rsid w:val="00BF0B42"/>
    <w:rsid w:val="00BF174E"/>
    <w:rsid w:val="00BF3E9A"/>
    <w:rsid w:val="00BF6F59"/>
    <w:rsid w:val="00BF7770"/>
    <w:rsid w:val="00C018BB"/>
    <w:rsid w:val="00C01B27"/>
    <w:rsid w:val="00C01E69"/>
    <w:rsid w:val="00C01F56"/>
    <w:rsid w:val="00C0442A"/>
    <w:rsid w:val="00C05A83"/>
    <w:rsid w:val="00C05FEC"/>
    <w:rsid w:val="00C06CBE"/>
    <w:rsid w:val="00C07B8E"/>
    <w:rsid w:val="00C14391"/>
    <w:rsid w:val="00C14A1B"/>
    <w:rsid w:val="00C14A2E"/>
    <w:rsid w:val="00C15465"/>
    <w:rsid w:val="00C15E53"/>
    <w:rsid w:val="00C2245D"/>
    <w:rsid w:val="00C24864"/>
    <w:rsid w:val="00C260FC"/>
    <w:rsid w:val="00C32FCE"/>
    <w:rsid w:val="00C3308D"/>
    <w:rsid w:val="00C334D4"/>
    <w:rsid w:val="00C337CE"/>
    <w:rsid w:val="00C33C4F"/>
    <w:rsid w:val="00C35616"/>
    <w:rsid w:val="00C3680D"/>
    <w:rsid w:val="00C3753B"/>
    <w:rsid w:val="00C40BBD"/>
    <w:rsid w:val="00C423BA"/>
    <w:rsid w:val="00C42D3E"/>
    <w:rsid w:val="00C431A1"/>
    <w:rsid w:val="00C45D7D"/>
    <w:rsid w:val="00C5012F"/>
    <w:rsid w:val="00C532CB"/>
    <w:rsid w:val="00C53A10"/>
    <w:rsid w:val="00C56354"/>
    <w:rsid w:val="00C6151C"/>
    <w:rsid w:val="00C61E39"/>
    <w:rsid w:val="00C624EC"/>
    <w:rsid w:val="00C6268C"/>
    <w:rsid w:val="00C63327"/>
    <w:rsid w:val="00C655EA"/>
    <w:rsid w:val="00C6582E"/>
    <w:rsid w:val="00C65C5C"/>
    <w:rsid w:val="00C66669"/>
    <w:rsid w:val="00C66EE3"/>
    <w:rsid w:val="00C66F40"/>
    <w:rsid w:val="00C673C8"/>
    <w:rsid w:val="00C673FD"/>
    <w:rsid w:val="00C73197"/>
    <w:rsid w:val="00C73EEB"/>
    <w:rsid w:val="00C743CF"/>
    <w:rsid w:val="00C745D9"/>
    <w:rsid w:val="00C74F24"/>
    <w:rsid w:val="00C77769"/>
    <w:rsid w:val="00C837D1"/>
    <w:rsid w:val="00C83A90"/>
    <w:rsid w:val="00C85B91"/>
    <w:rsid w:val="00C86416"/>
    <w:rsid w:val="00C86649"/>
    <w:rsid w:val="00C86EAB"/>
    <w:rsid w:val="00C90930"/>
    <w:rsid w:val="00C90D0B"/>
    <w:rsid w:val="00C9238C"/>
    <w:rsid w:val="00C93475"/>
    <w:rsid w:val="00C955EB"/>
    <w:rsid w:val="00C969EB"/>
    <w:rsid w:val="00CA203C"/>
    <w:rsid w:val="00CA215E"/>
    <w:rsid w:val="00CA2C7C"/>
    <w:rsid w:val="00CA352B"/>
    <w:rsid w:val="00CA5E89"/>
    <w:rsid w:val="00CA68AC"/>
    <w:rsid w:val="00CA6D2D"/>
    <w:rsid w:val="00CA7DDB"/>
    <w:rsid w:val="00CB07E3"/>
    <w:rsid w:val="00CB0EC9"/>
    <w:rsid w:val="00CB1213"/>
    <w:rsid w:val="00CB13D0"/>
    <w:rsid w:val="00CB1541"/>
    <w:rsid w:val="00CB1FB4"/>
    <w:rsid w:val="00CB2730"/>
    <w:rsid w:val="00CB2C72"/>
    <w:rsid w:val="00CB4E66"/>
    <w:rsid w:val="00CB5153"/>
    <w:rsid w:val="00CB5D3B"/>
    <w:rsid w:val="00CC2855"/>
    <w:rsid w:val="00CC391D"/>
    <w:rsid w:val="00CD075D"/>
    <w:rsid w:val="00CD1C3A"/>
    <w:rsid w:val="00CD2EC5"/>
    <w:rsid w:val="00CD4D92"/>
    <w:rsid w:val="00CD7262"/>
    <w:rsid w:val="00CD7F08"/>
    <w:rsid w:val="00CE0C74"/>
    <w:rsid w:val="00CE1B5D"/>
    <w:rsid w:val="00CE27E6"/>
    <w:rsid w:val="00CE2CCB"/>
    <w:rsid w:val="00CE3AB1"/>
    <w:rsid w:val="00CE3D44"/>
    <w:rsid w:val="00CE3E44"/>
    <w:rsid w:val="00CE49E7"/>
    <w:rsid w:val="00CE4F93"/>
    <w:rsid w:val="00CE4F9D"/>
    <w:rsid w:val="00CF13C4"/>
    <w:rsid w:val="00CF179E"/>
    <w:rsid w:val="00CF1969"/>
    <w:rsid w:val="00CF27D0"/>
    <w:rsid w:val="00CF347B"/>
    <w:rsid w:val="00CF3C36"/>
    <w:rsid w:val="00CF3F4B"/>
    <w:rsid w:val="00CF5A97"/>
    <w:rsid w:val="00CF79C0"/>
    <w:rsid w:val="00D00154"/>
    <w:rsid w:val="00D00183"/>
    <w:rsid w:val="00D00664"/>
    <w:rsid w:val="00D0099B"/>
    <w:rsid w:val="00D00E0B"/>
    <w:rsid w:val="00D043DE"/>
    <w:rsid w:val="00D055AC"/>
    <w:rsid w:val="00D05A6E"/>
    <w:rsid w:val="00D07E2F"/>
    <w:rsid w:val="00D10379"/>
    <w:rsid w:val="00D1172F"/>
    <w:rsid w:val="00D15063"/>
    <w:rsid w:val="00D15165"/>
    <w:rsid w:val="00D15285"/>
    <w:rsid w:val="00D21060"/>
    <w:rsid w:val="00D21FF1"/>
    <w:rsid w:val="00D22126"/>
    <w:rsid w:val="00D22324"/>
    <w:rsid w:val="00D24B80"/>
    <w:rsid w:val="00D25D85"/>
    <w:rsid w:val="00D269D3"/>
    <w:rsid w:val="00D26BA9"/>
    <w:rsid w:val="00D302D6"/>
    <w:rsid w:val="00D31F05"/>
    <w:rsid w:val="00D33CBC"/>
    <w:rsid w:val="00D33CFC"/>
    <w:rsid w:val="00D35DB1"/>
    <w:rsid w:val="00D40EC9"/>
    <w:rsid w:val="00D4111E"/>
    <w:rsid w:val="00D4161A"/>
    <w:rsid w:val="00D4176C"/>
    <w:rsid w:val="00D421AE"/>
    <w:rsid w:val="00D422C4"/>
    <w:rsid w:val="00D42DFC"/>
    <w:rsid w:val="00D43593"/>
    <w:rsid w:val="00D43B6F"/>
    <w:rsid w:val="00D44396"/>
    <w:rsid w:val="00D44853"/>
    <w:rsid w:val="00D44985"/>
    <w:rsid w:val="00D44BE6"/>
    <w:rsid w:val="00D45390"/>
    <w:rsid w:val="00D46088"/>
    <w:rsid w:val="00D47751"/>
    <w:rsid w:val="00D47945"/>
    <w:rsid w:val="00D50479"/>
    <w:rsid w:val="00D51E2E"/>
    <w:rsid w:val="00D534E4"/>
    <w:rsid w:val="00D53B32"/>
    <w:rsid w:val="00D53B3C"/>
    <w:rsid w:val="00D5418D"/>
    <w:rsid w:val="00D565A7"/>
    <w:rsid w:val="00D56EEB"/>
    <w:rsid w:val="00D618B3"/>
    <w:rsid w:val="00D62758"/>
    <w:rsid w:val="00D62B4C"/>
    <w:rsid w:val="00D62CAD"/>
    <w:rsid w:val="00D62E8C"/>
    <w:rsid w:val="00D644C7"/>
    <w:rsid w:val="00D64F11"/>
    <w:rsid w:val="00D652B4"/>
    <w:rsid w:val="00D660BE"/>
    <w:rsid w:val="00D67537"/>
    <w:rsid w:val="00D75003"/>
    <w:rsid w:val="00D7579D"/>
    <w:rsid w:val="00D77296"/>
    <w:rsid w:val="00D774EF"/>
    <w:rsid w:val="00D8024E"/>
    <w:rsid w:val="00D803E8"/>
    <w:rsid w:val="00D80C0A"/>
    <w:rsid w:val="00D835D5"/>
    <w:rsid w:val="00D84553"/>
    <w:rsid w:val="00D855EA"/>
    <w:rsid w:val="00D85F2A"/>
    <w:rsid w:val="00D862A5"/>
    <w:rsid w:val="00D8652C"/>
    <w:rsid w:val="00D87035"/>
    <w:rsid w:val="00D87C2D"/>
    <w:rsid w:val="00D900CD"/>
    <w:rsid w:val="00D933E9"/>
    <w:rsid w:val="00D94324"/>
    <w:rsid w:val="00D9559A"/>
    <w:rsid w:val="00D9564F"/>
    <w:rsid w:val="00D97D15"/>
    <w:rsid w:val="00DA3260"/>
    <w:rsid w:val="00DA3B3B"/>
    <w:rsid w:val="00DA476E"/>
    <w:rsid w:val="00DA4BBA"/>
    <w:rsid w:val="00DA4BCE"/>
    <w:rsid w:val="00DA4BE5"/>
    <w:rsid w:val="00DA61A7"/>
    <w:rsid w:val="00DB0CA6"/>
    <w:rsid w:val="00DB0F8E"/>
    <w:rsid w:val="00DB22D3"/>
    <w:rsid w:val="00DB2574"/>
    <w:rsid w:val="00DB32DC"/>
    <w:rsid w:val="00DB37B6"/>
    <w:rsid w:val="00DB3C20"/>
    <w:rsid w:val="00DB40FF"/>
    <w:rsid w:val="00DB41BB"/>
    <w:rsid w:val="00DB4B88"/>
    <w:rsid w:val="00DB4F7C"/>
    <w:rsid w:val="00DB5BE3"/>
    <w:rsid w:val="00DB6286"/>
    <w:rsid w:val="00DB786C"/>
    <w:rsid w:val="00DC0397"/>
    <w:rsid w:val="00DC2718"/>
    <w:rsid w:val="00DC2846"/>
    <w:rsid w:val="00DC2E01"/>
    <w:rsid w:val="00DC31CF"/>
    <w:rsid w:val="00DC4C21"/>
    <w:rsid w:val="00DC5147"/>
    <w:rsid w:val="00DC5912"/>
    <w:rsid w:val="00DC7E98"/>
    <w:rsid w:val="00DD1E98"/>
    <w:rsid w:val="00DD4C80"/>
    <w:rsid w:val="00DD5977"/>
    <w:rsid w:val="00DD5BCE"/>
    <w:rsid w:val="00DD6634"/>
    <w:rsid w:val="00DD7229"/>
    <w:rsid w:val="00DD7B5F"/>
    <w:rsid w:val="00DE0494"/>
    <w:rsid w:val="00DE1443"/>
    <w:rsid w:val="00DE1FD1"/>
    <w:rsid w:val="00DE3EF0"/>
    <w:rsid w:val="00DE6250"/>
    <w:rsid w:val="00DE7584"/>
    <w:rsid w:val="00DF10B6"/>
    <w:rsid w:val="00DF1B46"/>
    <w:rsid w:val="00DF1D41"/>
    <w:rsid w:val="00DF453F"/>
    <w:rsid w:val="00DF7919"/>
    <w:rsid w:val="00E00547"/>
    <w:rsid w:val="00E00CDC"/>
    <w:rsid w:val="00E00E7C"/>
    <w:rsid w:val="00E0288B"/>
    <w:rsid w:val="00E0599F"/>
    <w:rsid w:val="00E108D0"/>
    <w:rsid w:val="00E12538"/>
    <w:rsid w:val="00E12A22"/>
    <w:rsid w:val="00E1409E"/>
    <w:rsid w:val="00E144E8"/>
    <w:rsid w:val="00E1521F"/>
    <w:rsid w:val="00E16054"/>
    <w:rsid w:val="00E16292"/>
    <w:rsid w:val="00E21B3F"/>
    <w:rsid w:val="00E2359B"/>
    <w:rsid w:val="00E2383D"/>
    <w:rsid w:val="00E23F47"/>
    <w:rsid w:val="00E24199"/>
    <w:rsid w:val="00E241E6"/>
    <w:rsid w:val="00E24FD4"/>
    <w:rsid w:val="00E30086"/>
    <w:rsid w:val="00E30745"/>
    <w:rsid w:val="00E30DCA"/>
    <w:rsid w:val="00E31752"/>
    <w:rsid w:val="00E32FF2"/>
    <w:rsid w:val="00E34750"/>
    <w:rsid w:val="00E34AE2"/>
    <w:rsid w:val="00E36D59"/>
    <w:rsid w:val="00E36F58"/>
    <w:rsid w:val="00E37314"/>
    <w:rsid w:val="00E37537"/>
    <w:rsid w:val="00E37914"/>
    <w:rsid w:val="00E4122B"/>
    <w:rsid w:val="00E41D55"/>
    <w:rsid w:val="00E42503"/>
    <w:rsid w:val="00E42DC6"/>
    <w:rsid w:val="00E45571"/>
    <w:rsid w:val="00E45E45"/>
    <w:rsid w:val="00E46CA5"/>
    <w:rsid w:val="00E472A7"/>
    <w:rsid w:val="00E47532"/>
    <w:rsid w:val="00E50191"/>
    <w:rsid w:val="00E50B61"/>
    <w:rsid w:val="00E51D37"/>
    <w:rsid w:val="00E5278E"/>
    <w:rsid w:val="00E52F2B"/>
    <w:rsid w:val="00E543A7"/>
    <w:rsid w:val="00E54D3D"/>
    <w:rsid w:val="00E56DA2"/>
    <w:rsid w:val="00E57E84"/>
    <w:rsid w:val="00E615E2"/>
    <w:rsid w:val="00E624C1"/>
    <w:rsid w:val="00E634A8"/>
    <w:rsid w:val="00E63EA5"/>
    <w:rsid w:val="00E64ABE"/>
    <w:rsid w:val="00E6563D"/>
    <w:rsid w:val="00E65BCC"/>
    <w:rsid w:val="00E70A79"/>
    <w:rsid w:val="00E71ED3"/>
    <w:rsid w:val="00E7257E"/>
    <w:rsid w:val="00E737A7"/>
    <w:rsid w:val="00E77388"/>
    <w:rsid w:val="00E77465"/>
    <w:rsid w:val="00E774CF"/>
    <w:rsid w:val="00E776FB"/>
    <w:rsid w:val="00E80269"/>
    <w:rsid w:val="00E81D86"/>
    <w:rsid w:val="00E82D50"/>
    <w:rsid w:val="00E82D86"/>
    <w:rsid w:val="00E845AE"/>
    <w:rsid w:val="00E8493A"/>
    <w:rsid w:val="00E849C4"/>
    <w:rsid w:val="00E8538E"/>
    <w:rsid w:val="00E85517"/>
    <w:rsid w:val="00E85CB9"/>
    <w:rsid w:val="00E8626D"/>
    <w:rsid w:val="00E86309"/>
    <w:rsid w:val="00E8654C"/>
    <w:rsid w:val="00E866FC"/>
    <w:rsid w:val="00E86B1C"/>
    <w:rsid w:val="00E905A3"/>
    <w:rsid w:val="00E92561"/>
    <w:rsid w:val="00E95C09"/>
    <w:rsid w:val="00E969F7"/>
    <w:rsid w:val="00EA0856"/>
    <w:rsid w:val="00EA2718"/>
    <w:rsid w:val="00EA27B7"/>
    <w:rsid w:val="00EA2FFB"/>
    <w:rsid w:val="00EA4F2F"/>
    <w:rsid w:val="00EA7BD4"/>
    <w:rsid w:val="00EB2C7C"/>
    <w:rsid w:val="00EB3160"/>
    <w:rsid w:val="00EB4C6C"/>
    <w:rsid w:val="00EB6611"/>
    <w:rsid w:val="00EB7DFF"/>
    <w:rsid w:val="00EB7E25"/>
    <w:rsid w:val="00EC1A3C"/>
    <w:rsid w:val="00EC2260"/>
    <w:rsid w:val="00EC2941"/>
    <w:rsid w:val="00EC2E09"/>
    <w:rsid w:val="00EC3781"/>
    <w:rsid w:val="00EC4291"/>
    <w:rsid w:val="00EC6082"/>
    <w:rsid w:val="00ED013D"/>
    <w:rsid w:val="00ED1447"/>
    <w:rsid w:val="00ED2319"/>
    <w:rsid w:val="00ED2611"/>
    <w:rsid w:val="00ED311A"/>
    <w:rsid w:val="00ED41CA"/>
    <w:rsid w:val="00ED41F9"/>
    <w:rsid w:val="00ED4A79"/>
    <w:rsid w:val="00ED5B0B"/>
    <w:rsid w:val="00ED7DD7"/>
    <w:rsid w:val="00ED7F83"/>
    <w:rsid w:val="00EE05B6"/>
    <w:rsid w:val="00EE07CA"/>
    <w:rsid w:val="00EE1272"/>
    <w:rsid w:val="00EE1652"/>
    <w:rsid w:val="00EE1ECB"/>
    <w:rsid w:val="00EE277E"/>
    <w:rsid w:val="00EE348E"/>
    <w:rsid w:val="00EE3812"/>
    <w:rsid w:val="00EE408D"/>
    <w:rsid w:val="00EE48C6"/>
    <w:rsid w:val="00EE7805"/>
    <w:rsid w:val="00EE79CD"/>
    <w:rsid w:val="00EF0F1D"/>
    <w:rsid w:val="00EF28A5"/>
    <w:rsid w:val="00EF334F"/>
    <w:rsid w:val="00EF4713"/>
    <w:rsid w:val="00EF56E0"/>
    <w:rsid w:val="00EF62FA"/>
    <w:rsid w:val="00EF7430"/>
    <w:rsid w:val="00EF7EA9"/>
    <w:rsid w:val="00F00EAB"/>
    <w:rsid w:val="00F01C01"/>
    <w:rsid w:val="00F025BF"/>
    <w:rsid w:val="00F02DBB"/>
    <w:rsid w:val="00F10931"/>
    <w:rsid w:val="00F112D1"/>
    <w:rsid w:val="00F11B4E"/>
    <w:rsid w:val="00F1202A"/>
    <w:rsid w:val="00F1406A"/>
    <w:rsid w:val="00F141DC"/>
    <w:rsid w:val="00F1511A"/>
    <w:rsid w:val="00F16321"/>
    <w:rsid w:val="00F20239"/>
    <w:rsid w:val="00F21B64"/>
    <w:rsid w:val="00F22438"/>
    <w:rsid w:val="00F2281A"/>
    <w:rsid w:val="00F23126"/>
    <w:rsid w:val="00F24B5B"/>
    <w:rsid w:val="00F26E49"/>
    <w:rsid w:val="00F27040"/>
    <w:rsid w:val="00F305A6"/>
    <w:rsid w:val="00F30E96"/>
    <w:rsid w:val="00F31CF7"/>
    <w:rsid w:val="00F32348"/>
    <w:rsid w:val="00F337E6"/>
    <w:rsid w:val="00F3509C"/>
    <w:rsid w:val="00F374EC"/>
    <w:rsid w:val="00F41A41"/>
    <w:rsid w:val="00F43BF5"/>
    <w:rsid w:val="00F46505"/>
    <w:rsid w:val="00F472C2"/>
    <w:rsid w:val="00F47A74"/>
    <w:rsid w:val="00F47BEB"/>
    <w:rsid w:val="00F47E47"/>
    <w:rsid w:val="00F50549"/>
    <w:rsid w:val="00F5059A"/>
    <w:rsid w:val="00F50EA4"/>
    <w:rsid w:val="00F51AFC"/>
    <w:rsid w:val="00F5280D"/>
    <w:rsid w:val="00F53727"/>
    <w:rsid w:val="00F547B6"/>
    <w:rsid w:val="00F56ACC"/>
    <w:rsid w:val="00F573C8"/>
    <w:rsid w:val="00F606CD"/>
    <w:rsid w:val="00F649A8"/>
    <w:rsid w:val="00F64AF0"/>
    <w:rsid w:val="00F65211"/>
    <w:rsid w:val="00F656CF"/>
    <w:rsid w:val="00F6582B"/>
    <w:rsid w:val="00F67AAB"/>
    <w:rsid w:val="00F71651"/>
    <w:rsid w:val="00F71E27"/>
    <w:rsid w:val="00F721D3"/>
    <w:rsid w:val="00F7248B"/>
    <w:rsid w:val="00F77A45"/>
    <w:rsid w:val="00F82639"/>
    <w:rsid w:val="00F838ED"/>
    <w:rsid w:val="00F83D18"/>
    <w:rsid w:val="00F84952"/>
    <w:rsid w:val="00F90CFA"/>
    <w:rsid w:val="00F94A25"/>
    <w:rsid w:val="00F9523D"/>
    <w:rsid w:val="00F954F8"/>
    <w:rsid w:val="00F9650E"/>
    <w:rsid w:val="00F9750B"/>
    <w:rsid w:val="00F9761D"/>
    <w:rsid w:val="00F97F7D"/>
    <w:rsid w:val="00FA096D"/>
    <w:rsid w:val="00FA17DB"/>
    <w:rsid w:val="00FA21F1"/>
    <w:rsid w:val="00FA68F3"/>
    <w:rsid w:val="00FA748E"/>
    <w:rsid w:val="00FA7B95"/>
    <w:rsid w:val="00FA7D3D"/>
    <w:rsid w:val="00FB3825"/>
    <w:rsid w:val="00FB4BA8"/>
    <w:rsid w:val="00FB4F9D"/>
    <w:rsid w:val="00FB5013"/>
    <w:rsid w:val="00FB54F8"/>
    <w:rsid w:val="00FB5D1B"/>
    <w:rsid w:val="00FB5DAE"/>
    <w:rsid w:val="00FB5FB8"/>
    <w:rsid w:val="00FB6AAA"/>
    <w:rsid w:val="00FC05A9"/>
    <w:rsid w:val="00FC4E2D"/>
    <w:rsid w:val="00FC5297"/>
    <w:rsid w:val="00FC7302"/>
    <w:rsid w:val="00FC7ACF"/>
    <w:rsid w:val="00FD05F8"/>
    <w:rsid w:val="00FD1119"/>
    <w:rsid w:val="00FD234B"/>
    <w:rsid w:val="00FD3C57"/>
    <w:rsid w:val="00FD3FE7"/>
    <w:rsid w:val="00FD4927"/>
    <w:rsid w:val="00FD4937"/>
    <w:rsid w:val="00FD632D"/>
    <w:rsid w:val="00FE163C"/>
    <w:rsid w:val="00FE260E"/>
    <w:rsid w:val="00FE31E2"/>
    <w:rsid w:val="00FE45A0"/>
    <w:rsid w:val="00FE4841"/>
    <w:rsid w:val="00FE4E03"/>
    <w:rsid w:val="00FF16AE"/>
    <w:rsid w:val="00FF215B"/>
    <w:rsid w:val="00FF227F"/>
    <w:rsid w:val="00FF4CF1"/>
    <w:rsid w:val="00FF4D9B"/>
    <w:rsid w:val="00FF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Hyperlink" w:uiPriority="99"/>
    <w:lsdException w:name="Strong" w:uiPriority="22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535A9"/>
    <w:pPr>
      <w:widowControl w:val="0"/>
    </w:pPr>
    <w:rPr>
      <w:rFonts w:asciiTheme="minorHAnsi" w:eastAsia="標楷體" w:hAnsiTheme="minorHAnsi" w:cstheme="minorBidi"/>
      <w:kern w:val="2"/>
      <w:sz w:val="24"/>
      <w:szCs w:val="22"/>
    </w:rPr>
  </w:style>
  <w:style w:type="paragraph" w:styleId="10">
    <w:name w:val="heading 1"/>
    <w:basedOn w:val="a1"/>
    <w:next w:val="a1"/>
    <w:link w:val="11"/>
    <w:uiPriority w:val="9"/>
    <w:qFormat/>
    <w:rsid w:val="00AE42F6"/>
    <w:pPr>
      <w:keepNext/>
      <w:jc w:val="center"/>
      <w:outlineLvl w:val="0"/>
    </w:pPr>
    <w:rPr>
      <w:rFonts w:eastAsia="新細明體"/>
      <w:b/>
      <w:bCs/>
    </w:rPr>
  </w:style>
  <w:style w:type="paragraph" w:styleId="2">
    <w:name w:val="heading 2"/>
    <w:basedOn w:val="a1"/>
    <w:next w:val="a1"/>
    <w:qFormat/>
    <w:rsid w:val="00AE42F6"/>
    <w:pPr>
      <w:keepNext/>
      <w:outlineLvl w:val="1"/>
    </w:pPr>
    <w:rPr>
      <w:b/>
      <w:bCs/>
      <w:sz w:val="28"/>
    </w:rPr>
  </w:style>
  <w:style w:type="paragraph" w:styleId="3">
    <w:name w:val="heading 3"/>
    <w:basedOn w:val="a1"/>
    <w:next w:val="a1"/>
    <w:link w:val="30"/>
    <w:qFormat/>
    <w:rsid w:val="00AE42F6"/>
    <w:pPr>
      <w:keepNext/>
      <w:outlineLvl w:val="2"/>
    </w:pPr>
    <w:rPr>
      <w:rFonts w:eastAsia="新細明體"/>
      <w:b/>
      <w:bCs/>
    </w:rPr>
  </w:style>
  <w:style w:type="paragraph" w:styleId="4">
    <w:name w:val="heading 4"/>
    <w:basedOn w:val="a1"/>
    <w:next w:val="a1"/>
    <w:link w:val="40"/>
    <w:qFormat/>
    <w:rsid w:val="00AE42F6"/>
    <w:pPr>
      <w:keepNext/>
      <w:snapToGrid w:val="0"/>
      <w:spacing w:line="720" w:lineRule="auto"/>
      <w:ind w:firstLine="709"/>
      <w:jc w:val="both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1"/>
    <w:next w:val="a1"/>
    <w:qFormat/>
    <w:rsid w:val="00AE42F6"/>
    <w:pPr>
      <w:keepNext/>
      <w:outlineLvl w:val="4"/>
    </w:pPr>
    <w:rPr>
      <w:rFonts w:ascii="Arial" w:hAnsi="Arial" w:cs="Arial"/>
      <w:b/>
      <w:bCs/>
      <w:sz w:val="22"/>
      <w:szCs w:val="27"/>
    </w:rPr>
  </w:style>
  <w:style w:type="paragraph" w:styleId="6">
    <w:name w:val="heading 6"/>
    <w:basedOn w:val="a1"/>
    <w:next w:val="a1"/>
    <w:qFormat/>
    <w:rsid w:val="00AE42F6"/>
    <w:pPr>
      <w:keepNext/>
      <w:outlineLvl w:val="5"/>
    </w:pPr>
    <w:rPr>
      <w:rFonts w:ascii="Arial" w:hAnsi="Arial" w:cs="Arial"/>
      <w:b/>
      <w:bCs/>
      <w:i/>
      <w:iCs/>
    </w:rPr>
  </w:style>
  <w:style w:type="paragraph" w:styleId="7">
    <w:name w:val="heading 7"/>
    <w:basedOn w:val="a1"/>
    <w:next w:val="a1"/>
    <w:qFormat/>
    <w:rsid w:val="00AE42F6"/>
    <w:pPr>
      <w:keepNext/>
      <w:jc w:val="center"/>
      <w:outlineLvl w:val="6"/>
    </w:pPr>
    <w:rPr>
      <w:rFonts w:ascii="Arial" w:hAnsi="Arial" w:cs="Arial"/>
      <w:b/>
      <w:bCs/>
      <w:i/>
      <w:iCs/>
    </w:rPr>
  </w:style>
  <w:style w:type="paragraph" w:styleId="8">
    <w:name w:val="heading 8"/>
    <w:basedOn w:val="a1"/>
    <w:next w:val="a1"/>
    <w:qFormat/>
    <w:rsid w:val="00AE42F6"/>
    <w:pPr>
      <w:keepNext/>
      <w:ind w:right="-108"/>
      <w:outlineLvl w:val="7"/>
    </w:pPr>
    <w:rPr>
      <w:rFonts w:ascii="Arial" w:hAnsi="Arial" w:cs="Arial"/>
      <w:b/>
      <w:bCs/>
      <w:i/>
      <w:iCs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AE42F6"/>
    <w:pPr>
      <w:jc w:val="center"/>
    </w:pPr>
    <w:rPr>
      <w:sz w:val="32"/>
    </w:rPr>
  </w:style>
  <w:style w:type="paragraph" w:styleId="a6">
    <w:name w:val="Body Text"/>
    <w:basedOn w:val="a1"/>
    <w:rsid w:val="00384358"/>
    <w:pPr>
      <w:keepLines/>
      <w:autoSpaceDE w:val="0"/>
      <w:autoSpaceDN w:val="0"/>
      <w:adjustRightInd w:val="0"/>
      <w:spacing w:line="240" w:lineRule="atLeast"/>
    </w:pPr>
    <w:rPr>
      <w:rFonts w:ascii="Helv" w:hAnsi="Helv"/>
      <w:color w:val="000000"/>
      <w:sz w:val="20"/>
      <w:szCs w:val="20"/>
    </w:rPr>
  </w:style>
  <w:style w:type="paragraph" w:styleId="a7">
    <w:name w:val="footnote text"/>
    <w:basedOn w:val="a1"/>
    <w:semiHidden/>
    <w:rsid w:val="00384358"/>
    <w:rPr>
      <w:sz w:val="20"/>
      <w:szCs w:val="20"/>
    </w:rPr>
  </w:style>
  <w:style w:type="character" w:styleId="a8">
    <w:name w:val="footnote reference"/>
    <w:basedOn w:val="a2"/>
    <w:semiHidden/>
    <w:rsid w:val="00384358"/>
    <w:rPr>
      <w:vertAlign w:val="superscript"/>
    </w:rPr>
  </w:style>
  <w:style w:type="paragraph" w:styleId="20">
    <w:name w:val="Body Text 2"/>
    <w:basedOn w:val="a1"/>
    <w:rsid w:val="00384358"/>
    <w:pPr>
      <w:keepLines/>
      <w:autoSpaceDE w:val="0"/>
      <w:autoSpaceDN w:val="0"/>
      <w:adjustRightInd w:val="0"/>
      <w:spacing w:line="240" w:lineRule="atLeast"/>
      <w:ind w:right="-1440"/>
    </w:pPr>
    <w:rPr>
      <w:rFonts w:ascii="Arial" w:hAnsi="Arial" w:cs="Arial"/>
      <w:b/>
      <w:bCs/>
      <w:i/>
      <w:iCs/>
      <w:color w:val="000000"/>
      <w:sz w:val="22"/>
      <w:szCs w:val="20"/>
    </w:rPr>
  </w:style>
  <w:style w:type="paragraph" w:styleId="a9">
    <w:name w:val="header"/>
    <w:basedOn w:val="a1"/>
    <w:link w:val="aa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footer"/>
    <w:basedOn w:val="a1"/>
    <w:link w:val="ac"/>
    <w:uiPriority w:val="99"/>
    <w:rsid w:val="003843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d">
    <w:name w:val="page number"/>
    <w:basedOn w:val="a2"/>
    <w:rsid w:val="00384358"/>
  </w:style>
  <w:style w:type="paragraph" w:customStyle="1" w:styleId="mychapter">
    <w:name w:val="my_chapter"/>
    <w:basedOn w:val="a1"/>
    <w:autoRedefine/>
    <w:rsid w:val="00384358"/>
    <w:pPr>
      <w:keepNext/>
      <w:autoSpaceDE w:val="0"/>
      <w:autoSpaceDN w:val="0"/>
      <w:adjustRightInd w:val="0"/>
      <w:spacing w:beforeLines="100" w:line="480" w:lineRule="auto"/>
    </w:pPr>
    <w:rPr>
      <w:b/>
      <w:sz w:val="36"/>
      <w:szCs w:val="36"/>
    </w:rPr>
  </w:style>
  <w:style w:type="paragraph" w:customStyle="1" w:styleId="myitem">
    <w:name w:val="my_item"/>
    <w:basedOn w:val="a1"/>
    <w:autoRedefine/>
    <w:rsid w:val="00390EA9"/>
    <w:pPr>
      <w:keepNext/>
      <w:numPr>
        <w:numId w:val="1"/>
      </w:numPr>
      <w:spacing w:beforeLines="50" w:afterLines="50"/>
    </w:pPr>
    <w:rPr>
      <w:b/>
      <w:bCs/>
      <w:color w:val="000000"/>
    </w:rPr>
  </w:style>
  <w:style w:type="character" w:styleId="ae">
    <w:name w:val="annotation reference"/>
    <w:basedOn w:val="a2"/>
    <w:semiHidden/>
    <w:rsid w:val="00384358"/>
    <w:rPr>
      <w:sz w:val="18"/>
      <w:szCs w:val="18"/>
    </w:rPr>
  </w:style>
  <w:style w:type="paragraph" w:styleId="af">
    <w:name w:val="annotation text"/>
    <w:basedOn w:val="a1"/>
    <w:link w:val="af0"/>
    <w:semiHidden/>
    <w:rsid w:val="00384358"/>
  </w:style>
  <w:style w:type="character" w:styleId="af1">
    <w:name w:val="Hyperlink"/>
    <w:basedOn w:val="a2"/>
    <w:uiPriority w:val="99"/>
    <w:rsid w:val="00384358"/>
    <w:rPr>
      <w:color w:val="0000BB"/>
      <w:u w:val="single"/>
    </w:rPr>
  </w:style>
  <w:style w:type="paragraph" w:styleId="a">
    <w:name w:val="List Number"/>
    <w:basedOn w:val="a1"/>
    <w:rsid w:val="00262C8E"/>
    <w:pPr>
      <w:numPr>
        <w:numId w:val="2"/>
      </w:numPr>
    </w:pPr>
    <w:rPr>
      <w:szCs w:val="20"/>
    </w:rPr>
  </w:style>
  <w:style w:type="paragraph" w:customStyle="1" w:styleId="mycontent">
    <w:name w:val="my_content"/>
    <w:basedOn w:val="a1"/>
    <w:rsid w:val="00DB6286"/>
    <w:pPr>
      <w:autoSpaceDE w:val="0"/>
      <w:autoSpaceDN w:val="0"/>
      <w:adjustRightInd w:val="0"/>
      <w:snapToGrid w:val="0"/>
      <w:spacing w:line="360" w:lineRule="auto"/>
      <w:ind w:firstLine="482"/>
      <w:jc w:val="both"/>
    </w:pPr>
  </w:style>
  <w:style w:type="table" w:styleId="af2">
    <w:name w:val="Table Grid"/>
    <w:basedOn w:val="a3"/>
    <w:uiPriority w:val="59"/>
    <w:rsid w:val="002D56D9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chap">
    <w:name w:val="my_chap"/>
    <w:basedOn w:val="a1"/>
    <w:link w:val="mychap0"/>
    <w:rsid w:val="002D56D9"/>
    <w:pPr>
      <w:spacing w:beforeLines="50" w:afterLines="50"/>
    </w:pPr>
    <w:rPr>
      <w:b/>
      <w:sz w:val="40"/>
      <w:szCs w:val="40"/>
    </w:rPr>
  </w:style>
  <w:style w:type="paragraph" w:customStyle="1" w:styleId="mysection">
    <w:name w:val="my_section"/>
    <w:basedOn w:val="mychap"/>
    <w:rsid w:val="002D56D9"/>
    <w:rPr>
      <w:b w:val="0"/>
      <w:sz w:val="32"/>
      <w:szCs w:val="32"/>
    </w:rPr>
  </w:style>
  <w:style w:type="paragraph" w:styleId="21">
    <w:name w:val="toc 2"/>
    <w:basedOn w:val="a1"/>
    <w:next w:val="a1"/>
    <w:autoRedefine/>
    <w:uiPriority w:val="39"/>
    <w:qFormat/>
    <w:rsid w:val="002D56D9"/>
    <w:pPr>
      <w:ind w:left="240"/>
    </w:pPr>
    <w:rPr>
      <w:rFonts w:ascii="Calibri" w:hAnsi="Calibri"/>
      <w:smallCaps/>
      <w:sz w:val="20"/>
      <w:szCs w:val="20"/>
    </w:rPr>
  </w:style>
  <w:style w:type="paragraph" w:styleId="12">
    <w:name w:val="toc 1"/>
    <w:basedOn w:val="a1"/>
    <w:next w:val="a1"/>
    <w:autoRedefine/>
    <w:uiPriority w:val="39"/>
    <w:qFormat/>
    <w:rsid w:val="002D56D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31">
    <w:name w:val="toc 3"/>
    <w:basedOn w:val="a1"/>
    <w:next w:val="a1"/>
    <w:autoRedefine/>
    <w:uiPriority w:val="39"/>
    <w:rsid w:val="00ED311A"/>
    <w:pPr>
      <w:tabs>
        <w:tab w:val="left" w:pos="1276"/>
        <w:tab w:val="right" w:leader="dot" w:pos="9962"/>
      </w:tabs>
      <w:ind w:left="284" w:firstLineChars="98" w:firstLine="196"/>
    </w:pPr>
    <w:rPr>
      <w:rFonts w:ascii="Calibri" w:hAnsi="Calibri"/>
      <w:i/>
      <w:iCs/>
      <w:sz w:val="20"/>
      <w:szCs w:val="20"/>
    </w:rPr>
  </w:style>
  <w:style w:type="paragraph" w:styleId="af3">
    <w:name w:val="List Paragraph"/>
    <w:basedOn w:val="a1"/>
    <w:uiPriority w:val="34"/>
    <w:qFormat/>
    <w:rsid w:val="00AE42F6"/>
    <w:pPr>
      <w:ind w:leftChars="200" w:left="480"/>
    </w:pPr>
  </w:style>
  <w:style w:type="paragraph" w:styleId="41">
    <w:name w:val="toc 4"/>
    <w:basedOn w:val="a1"/>
    <w:next w:val="a1"/>
    <w:autoRedefine/>
    <w:uiPriority w:val="39"/>
    <w:rsid w:val="0030498E"/>
    <w:pPr>
      <w:ind w:left="720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30498E"/>
    <w:pPr>
      <w:ind w:left="960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30498E"/>
    <w:pPr>
      <w:ind w:left="1200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30498E"/>
    <w:pPr>
      <w:ind w:left="1440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30498E"/>
    <w:pPr>
      <w:ind w:left="1680"/>
    </w:pPr>
    <w:rPr>
      <w:rFonts w:ascii="Calibri" w:hAnsi="Calibri"/>
      <w:sz w:val="18"/>
      <w:szCs w:val="18"/>
    </w:rPr>
  </w:style>
  <w:style w:type="paragraph" w:styleId="9">
    <w:name w:val="toc 9"/>
    <w:basedOn w:val="a1"/>
    <w:next w:val="a1"/>
    <w:autoRedefine/>
    <w:uiPriority w:val="39"/>
    <w:rsid w:val="0030498E"/>
    <w:pPr>
      <w:ind w:left="1920"/>
    </w:pPr>
    <w:rPr>
      <w:rFonts w:ascii="Calibri" w:hAnsi="Calibri"/>
      <w:sz w:val="18"/>
      <w:szCs w:val="18"/>
    </w:rPr>
  </w:style>
  <w:style w:type="paragraph" w:customStyle="1" w:styleId="L1">
    <w:name w:val="L1"/>
    <w:basedOn w:val="mychap"/>
    <w:link w:val="AMITL1"/>
    <w:qFormat/>
    <w:rsid w:val="00AE42F6"/>
    <w:pPr>
      <w:numPr>
        <w:numId w:val="41"/>
      </w:numPr>
      <w:spacing w:beforeLines="0" w:afterLines="0" w:line="360" w:lineRule="auto"/>
      <w:jc w:val="both"/>
      <w:outlineLvl w:val="0"/>
    </w:pPr>
    <w:rPr>
      <w:rFonts w:ascii="Calibri" w:hAnsi="Calibri"/>
      <w:sz w:val="32"/>
    </w:rPr>
  </w:style>
  <w:style w:type="paragraph" w:customStyle="1" w:styleId="L2">
    <w:name w:val="L2"/>
    <w:basedOn w:val="mychap"/>
    <w:link w:val="L20"/>
    <w:qFormat/>
    <w:rsid w:val="00AE42F6"/>
    <w:pPr>
      <w:numPr>
        <w:ilvl w:val="1"/>
        <w:numId w:val="41"/>
      </w:numPr>
      <w:spacing w:beforeLines="0" w:afterLines="0" w:line="360" w:lineRule="auto"/>
      <w:jc w:val="both"/>
      <w:outlineLvl w:val="1"/>
    </w:pPr>
    <w:rPr>
      <w:rFonts w:ascii="Calibri" w:hAnsi="Calibri"/>
      <w:sz w:val="28"/>
      <w:szCs w:val="32"/>
    </w:rPr>
  </w:style>
  <w:style w:type="character" w:customStyle="1" w:styleId="mychap0">
    <w:name w:val="my_chap 字元"/>
    <w:basedOn w:val="a2"/>
    <w:link w:val="mychap"/>
    <w:rsid w:val="0030498E"/>
    <w:rPr>
      <w:b/>
      <w:kern w:val="2"/>
      <w:sz w:val="40"/>
      <w:szCs w:val="40"/>
    </w:rPr>
  </w:style>
  <w:style w:type="character" w:customStyle="1" w:styleId="AMITL1">
    <w:name w:val="AMIT_L1 字元"/>
    <w:basedOn w:val="mychap0"/>
    <w:link w:val="L1"/>
    <w:rsid w:val="0030498E"/>
    <w:rPr>
      <w:rFonts w:ascii="Calibri" w:eastAsia="標楷體" w:hAnsi="Calibri" w:cstheme="minorBidi"/>
      <w:b/>
      <w:sz w:val="32"/>
    </w:rPr>
  </w:style>
  <w:style w:type="paragraph" w:customStyle="1" w:styleId="Content">
    <w:name w:val="Content"/>
    <w:basedOn w:val="mychap"/>
    <w:link w:val="Content0"/>
    <w:qFormat/>
    <w:rsid w:val="00AE42F6"/>
    <w:pPr>
      <w:snapToGrid w:val="0"/>
      <w:spacing w:beforeLines="0" w:afterLines="0"/>
      <w:jc w:val="both"/>
    </w:pPr>
    <w:rPr>
      <w:rFonts w:ascii="Calibri" w:hAnsi="Calibri"/>
      <w:sz w:val="24"/>
      <w:szCs w:val="24"/>
    </w:rPr>
  </w:style>
  <w:style w:type="character" w:customStyle="1" w:styleId="L20">
    <w:name w:val="L2 字元"/>
    <w:basedOn w:val="mychap0"/>
    <w:link w:val="L2"/>
    <w:rsid w:val="00AE42F6"/>
    <w:rPr>
      <w:rFonts w:ascii="Calibri" w:eastAsia="標楷體" w:hAnsi="Calibri" w:cstheme="minorBidi"/>
      <w:b/>
      <w:sz w:val="28"/>
      <w:szCs w:val="32"/>
    </w:rPr>
  </w:style>
  <w:style w:type="paragraph" w:styleId="22">
    <w:name w:val="Body Text Indent 2"/>
    <w:basedOn w:val="a1"/>
    <w:link w:val="23"/>
    <w:rsid w:val="004369C0"/>
    <w:pPr>
      <w:spacing w:after="120" w:line="480" w:lineRule="auto"/>
      <w:ind w:leftChars="200" w:left="480"/>
    </w:pPr>
  </w:style>
  <w:style w:type="character" w:customStyle="1" w:styleId="Content0">
    <w:name w:val="Content 字元"/>
    <w:basedOn w:val="mychap0"/>
    <w:link w:val="Content"/>
    <w:rsid w:val="00AE42F6"/>
    <w:rPr>
      <w:rFonts w:ascii="Calibri" w:eastAsia="標楷體" w:hAnsi="Calibri"/>
      <w:sz w:val="24"/>
      <w:szCs w:val="24"/>
    </w:rPr>
  </w:style>
  <w:style w:type="character" w:customStyle="1" w:styleId="23">
    <w:name w:val="本文縮排 2 字元"/>
    <w:basedOn w:val="a2"/>
    <w:link w:val="22"/>
    <w:rsid w:val="004369C0"/>
    <w:rPr>
      <w:sz w:val="24"/>
      <w:szCs w:val="24"/>
      <w:lang w:eastAsia="en-US"/>
    </w:rPr>
  </w:style>
  <w:style w:type="paragraph" w:styleId="af4">
    <w:name w:val="Normal Indent"/>
    <w:basedOn w:val="a1"/>
    <w:link w:val="af5"/>
    <w:rsid w:val="00C40BBD"/>
    <w:pPr>
      <w:spacing w:before="120"/>
      <w:ind w:firstLine="482"/>
    </w:pPr>
    <w:rPr>
      <w:szCs w:val="20"/>
    </w:rPr>
  </w:style>
  <w:style w:type="character" w:customStyle="1" w:styleId="af5">
    <w:name w:val="內文縮排 字元"/>
    <w:basedOn w:val="a2"/>
    <w:link w:val="af4"/>
    <w:rsid w:val="00C40BBD"/>
    <w:rPr>
      <w:kern w:val="2"/>
      <w:sz w:val="24"/>
    </w:rPr>
  </w:style>
  <w:style w:type="character" w:customStyle="1" w:styleId="lh">
    <w:name w:val="lh"/>
    <w:basedOn w:val="a2"/>
    <w:rsid w:val="00C40BBD"/>
  </w:style>
  <w:style w:type="paragraph" w:styleId="32">
    <w:name w:val="Body Text Indent 3"/>
    <w:basedOn w:val="a1"/>
    <w:link w:val="33"/>
    <w:rsid w:val="00871843"/>
    <w:pPr>
      <w:adjustRightInd w:val="0"/>
      <w:spacing w:before="60"/>
      <w:jc w:val="both"/>
    </w:pPr>
    <w:rPr>
      <w:sz w:val="20"/>
      <w:szCs w:val="20"/>
    </w:rPr>
  </w:style>
  <w:style w:type="character" w:customStyle="1" w:styleId="33">
    <w:name w:val="本文縮排 3 字元"/>
    <w:basedOn w:val="a2"/>
    <w:link w:val="32"/>
    <w:rsid w:val="00871843"/>
    <w:rPr>
      <w:kern w:val="2"/>
    </w:rPr>
  </w:style>
  <w:style w:type="paragraph" w:customStyle="1" w:styleId="L3">
    <w:name w:val="L3"/>
    <w:basedOn w:val="L2"/>
    <w:link w:val="L30"/>
    <w:qFormat/>
    <w:rsid w:val="00AE42F6"/>
    <w:pPr>
      <w:numPr>
        <w:ilvl w:val="2"/>
      </w:numPr>
    </w:pPr>
  </w:style>
  <w:style w:type="paragraph" w:customStyle="1" w:styleId="L4">
    <w:name w:val="L4"/>
    <w:basedOn w:val="L2"/>
    <w:link w:val="L40"/>
    <w:qFormat/>
    <w:rsid w:val="00AE42F6"/>
    <w:pPr>
      <w:numPr>
        <w:ilvl w:val="3"/>
      </w:numPr>
    </w:pPr>
  </w:style>
  <w:style w:type="character" w:customStyle="1" w:styleId="L30">
    <w:name w:val="L3 字元"/>
    <w:basedOn w:val="L20"/>
    <w:link w:val="L3"/>
    <w:rsid w:val="00AE42F6"/>
  </w:style>
  <w:style w:type="paragraph" w:styleId="af6">
    <w:name w:val="Balloon Text"/>
    <w:basedOn w:val="a1"/>
    <w:link w:val="af7"/>
    <w:uiPriority w:val="99"/>
    <w:semiHidden/>
    <w:rsid w:val="00236D37"/>
    <w:rPr>
      <w:rFonts w:ascii="Arial" w:hAnsi="Arial"/>
      <w:sz w:val="18"/>
      <w:szCs w:val="18"/>
    </w:rPr>
  </w:style>
  <w:style w:type="character" w:customStyle="1" w:styleId="L40">
    <w:name w:val="L4 字元"/>
    <w:basedOn w:val="L20"/>
    <w:link w:val="L4"/>
    <w:rsid w:val="00AE42F6"/>
  </w:style>
  <w:style w:type="character" w:customStyle="1" w:styleId="style56">
    <w:name w:val="style56"/>
    <w:basedOn w:val="a2"/>
    <w:rsid w:val="00F00EAB"/>
  </w:style>
  <w:style w:type="character" w:customStyle="1" w:styleId="style67">
    <w:name w:val="style67"/>
    <w:basedOn w:val="a2"/>
    <w:rsid w:val="00F00EAB"/>
  </w:style>
  <w:style w:type="paragraph" w:styleId="af8">
    <w:name w:val="TOC Heading"/>
    <w:basedOn w:val="10"/>
    <w:next w:val="a1"/>
    <w:uiPriority w:val="39"/>
    <w:semiHidden/>
    <w:unhideWhenUsed/>
    <w:qFormat/>
    <w:rsid w:val="00AE42F6"/>
    <w:pPr>
      <w:spacing w:before="180" w:after="180" w:line="720" w:lineRule="auto"/>
      <w:jc w:val="left"/>
      <w:outlineLvl w:val="9"/>
    </w:pPr>
    <w:rPr>
      <w:rFonts w:ascii="Cambria" w:hAnsi="Cambria"/>
      <w:kern w:val="52"/>
      <w:sz w:val="52"/>
      <w:szCs w:val="52"/>
    </w:rPr>
  </w:style>
  <w:style w:type="character" w:customStyle="1" w:styleId="40">
    <w:name w:val="標題 4 字元"/>
    <w:basedOn w:val="a2"/>
    <w:link w:val="4"/>
    <w:rsid w:val="00AE42F6"/>
    <w:rPr>
      <w:rFonts w:ascii="Cambria" w:hAnsi="Cambria"/>
      <w:sz w:val="36"/>
      <w:szCs w:val="36"/>
    </w:rPr>
  </w:style>
  <w:style w:type="character" w:customStyle="1" w:styleId="30">
    <w:name w:val="標題 3 字元"/>
    <w:basedOn w:val="a2"/>
    <w:link w:val="3"/>
    <w:rsid w:val="00AE42F6"/>
    <w:rPr>
      <w:b/>
      <w:bCs/>
      <w:sz w:val="24"/>
      <w:szCs w:val="24"/>
      <w:lang w:eastAsia="en-US"/>
    </w:rPr>
  </w:style>
  <w:style w:type="paragraph" w:customStyle="1" w:styleId="af9">
    <w:name w:val="表格靠左"/>
    <w:basedOn w:val="a1"/>
    <w:link w:val="afa"/>
    <w:rsid w:val="00AE42F6"/>
    <w:pPr>
      <w:snapToGrid w:val="0"/>
      <w:spacing w:line="360" w:lineRule="auto"/>
      <w:jc w:val="both"/>
    </w:pPr>
    <w:rPr>
      <w:rFonts w:ascii="Calibri" w:hAnsi="標楷體"/>
    </w:rPr>
  </w:style>
  <w:style w:type="character" w:customStyle="1" w:styleId="afa">
    <w:name w:val="表格靠左 字元"/>
    <w:link w:val="af9"/>
    <w:rsid w:val="00AE42F6"/>
    <w:rPr>
      <w:rFonts w:ascii="Calibri" w:eastAsia="標楷體" w:hAnsi="標楷體"/>
      <w:sz w:val="24"/>
      <w:szCs w:val="24"/>
    </w:rPr>
  </w:style>
  <w:style w:type="character" w:customStyle="1" w:styleId="aa">
    <w:name w:val="頁首 字元"/>
    <w:basedOn w:val="a2"/>
    <w:link w:val="a9"/>
    <w:uiPriority w:val="99"/>
    <w:rsid w:val="00C955EB"/>
    <w:rPr>
      <w:kern w:val="2"/>
    </w:rPr>
  </w:style>
  <w:style w:type="character" w:customStyle="1" w:styleId="ac">
    <w:name w:val="頁尾 字元"/>
    <w:basedOn w:val="a2"/>
    <w:link w:val="ab"/>
    <w:uiPriority w:val="99"/>
    <w:rsid w:val="00C955EB"/>
    <w:rPr>
      <w:kern w:val="2"/>
    </w:rPr>
  </w:style>
  <w:style w:type="character" w:customStyle="1" w:styleId="af7">
    <w:name w:val="註解方塊文字 字元"/>
    <w:basedOn w:val="a2"/>
    <w:link w:val="af6"/>
    <w:uiPriority w:val="99"/>
    <w:semiHidden/>
    <w:rsid w:val="00C955EB"/>
    <w:rPr>
      <w:rFonts w:ascii="Arial" w:hAnsi="Arial"/>
      <w:sz w:val="18"/>
      <w:szCs w:val="18"/>
      <w:lang w:eastAsia="en-US"/>
    </w:rPr>
  </w:style>
  <w:style w:type="character" w:customStyle="1" w:styleId="11">
    <w:name w:val="標題 1 字元"/>
    <w:basedOn w:val="a2"/>
    <w:link w:val="10"/>
    <w:uiPriority w:val="9"/>
    <w:rsid w:val="00AE42F6"/>
    <w:rPr>
      <w:b/>
      <w:bCs/>
      <w:sz w:val="24"/>
      <w:szCs w:val="24"/>
      <w:lang w:eastAsia="en-US"/>
    </w:rPr>
  </w:style>
  <w:style w:type="paragraph" w:styleId="afb">
    <w:name w:val="No Spacing"/>
    <w:link w:val="afc"/>
    <w:uiPriority w:val="1"/>
    <w:qFormat/>
    <w:rsid w:val="00AE42F6"/>
    <w:rPr>
      <w:rFonts w:ascii="Calibri" w:hAnsi="Calibri"/>
      <w:sz w:val="22"/>
      <w:szCs w:val="22"/>
    </w:rPr>
  </w:style>
  <w:style w:type="character" w:customStyle="1" w:styleId="afc">
    <w:name w:val="無間距 字元"/>
    <w:basedOn w:val="a2"/>
    <w:link w:val="afb"/>
    <w:uiPriority w:val="1"/>
    <w:rsid w:val="00AE42F6"/>
    <w:rPr>
      <w:rFonts w:ascii="Calibri" w:hAnsi="Calibri"/>
      <w:sz w:val="22"/>
      <w:szCs w:val="22"/>
      <w:lang w:val="en-US" w:eastAsia="zh-TW" w:bidi="ar-SA"/>
    </w:rPr>
  </w:style>
  <w:style w:type="paragraph" w:styleId="afd">
    <w:name w:val="annotation subject"/>
    <w:basedOn w:val="af"/>
    <w:next w:val="af"/>
    <w:link w:val="afe"/>
    <w:rsid w:val="004E7A19"/>
    <w:rPr>
      <w:b/>
      <w:bCs/>
    </w:rPr>
  </w:style>
  <w:style w:type="character" w:customStyle="1" w:styleId="af0">
    <w:name w:val="註解文字 字元"/>
    <w:basedOn w:val="a2"/>
    <w:link w:val="af"/>
    <w:semiHidden/>
    <w:rsid w:val="004E7A19"/>
    <w:rPr>
      <w:sz w:val="24"/>
      <w:szCs w:val="24"/>
      <w:lang w:eastAsia="en-US"/>
    </w:rPr>
  </w:style>
  <w:style w:type="character" w:customStyle="1" w:styleId="afe">
    <w:name w:val="註解主旨 字元"/>
    <w:basedOn w:val="af0"/>
    <w:link w:val="afd"/>
    <w:rsid w:val="004E7A19"/>
  </w:style>
  <w:style w:type="paragraph" w:styleId="aff">
    <w:name w:val="Revision"/>
    <w:hidden/>
    <w:uiPriority w:val="99"/>
    <w:semiHidden/>
    <w:rsid w:val="00ED311A"/>
    <w:rPr>
      <w:sz w:val="24"/>
      <w:szCs w:val="24"/>
      <w:lang w:eastAsia="en-US"/>
    </w:rPr>
  </w:style>
  <w:style w:type="character" w:customStyle="1" w:styleId="spec-item">
    <w:name w:val="spec-item"/>
    <w:basedOn w:val="a2"/>
    <w:rsid w:val="008A6496"/>
  </w:style>
  <w:style w:type="character" w:styleId="aff0">
    <w:name w:val="Strong"/>
    <w:basedOn w:val="a2"/>
    <w:uiPriority w:val="22"/>
    <w:qFormat/>
    <w:rsid w:val="00AE42F6"/>
    <w:rPr>
      <w:b/>
      <w:bCs/>
    </w:rPr>
  </w:style>
  <w:style w:type="character" w:styleId="aff1">
    <w:name w:val="FollowedHyperlink"/>
    <w:basedOn w:val="a2"/>
    <w:rsid w:val="00504CD2"/>
    <w:rPr>
      <w:color w:val="800080"/>
      <w:u w:val="single"/>
    </w:rPr>
  </w:style>
  <w:style w:type="character" w:customStyle="1" w:styleId="hps">
    <w:name w:val="hps"/>
    <w:basedOn w:val="a2"/>
    <w:rsid w:val="00425153"/>
  </w:style>
  <w:style w:type="paragraph" w:styleId="Web">
    <w:name w:val="Normal (Web)"/>
    <w:basedOn w:val="a1"/>
    <w:uiPriority w:val="99"/>
    <w:unhideWhenUsed/>
    <w:rsid w:val="00C334D4"/>
    <w:pPr>
      <w:spacing w:before="100" w:beforeAutospacing="1" w:after="100" w:afterAutospacing="1"/>
    </w:pPr>
    <w:rPr>
      <w:rFonts w:ascii="新細明體" w:hAnsi="新細明體" w:cs="新細明體"/>
    </w:rPr>
  </w:style>
  <w:style w:type="paragraph" w:customStyle="1" w:styleId="a0">
    <w:name w:val="章標題"/>
    <w:basedOn w:val="21"/>
    <w:link w:val="aff2"/>
    <w:qFormat/>
    <w:rsid w:val="00F01C01"/>
    <w:pPr>
      <w:numPr>
        <w:numId w:val="42"/>
      </w:numPr>
      <w:jc w:val="center"/>
    </w:pPr>
    <w:rPr>
      <w:rFonts w:ascii="Times New Roman" w:hAnsi="Times New Roman"/>
      <w:b/>
      <w:bCs/>
      <w:sz w:val="32"/>
      <w:szCs w:val="28"/>
    </w:rPr>
  </w:style>
  <w:style w:type="character" w:customStyle="1" w:styleId="aff2">
    <w:name w:val="章標題 字元"/>
    <w:basedOn w:val="11"/>
    <w:link w:val="a0"/>
    <w:rsid w:val="00F01C01"/>
    <w:rPr>
      <w:rFonts w:eastAsia="標楷體" w:cstheme="minorBidi"/>
      <w:b/>
      <w:bCs/>
      <w:smallCaps/>
      <w:kern w:val="2"/>
      <w:sz w:val="32"/>
      <w:szCs w:val="28"/>
    </w:rPr>
  </w:style>
  <w:style w:type="paragraph" w:styleId="aff3">
    <w:name w:val="Subtitle"/>
    <w:basedOn w:val="a1"/>
    <w:next w:val="a1"/>
    <w:link w:val="aff4"/>
    <w:rsid w:val="00AE42F6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ff4">
    <w:name w:val="副標題 字元"/>
    <w:basedOn w:val="a2"/>
    <w:link w:val="aff3"/>
    <w:rsid w:val="00AE42F6"/>
    <w:rPr>
      <w:rFonts w:ascii="Cambria" w:hAnsi="Cambria" w:cs="Times New Roman"/>
      <w:i/>
      <w:iCs/>
      <w:sz w:val="24"/>
      <w:szCs w:val="24"/>
      <w:lang w:eastAsia="en-US"/>
    </w:rPr>
  </w:style>
  <w:style w:type="paragraph" w:customStyle="1" w:styleId="1">
    <w:name w:val="節標題1"/>
    <w:basedOn w:val="a0"/>
    <w:link w:val="13"/>
    <w:qFormat/>
    <w:rsid w:val="00AE42F6"/>
    <w:pPr>
      <w:numPr>
        <w:numId w:val="43"/>
      </w:numPr>
      <w:jc w:val="left"/>
    </w:pPr>
    <w:rPr>
      <w:sz w:val="28"/>
    </w:rPr>
  </w:style>
  <w:style w:type="character" w:customStyle="1" w:styleId="13">
    <w:name w:val="節標題1 字元"/>
    <w:basedOn w:val="aff2"/>
    <w:link w:val="1"/>
    <w:rsid w:val="00AE42F6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464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0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3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4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4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3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7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7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modbus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Desktop\test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test.dotx</Template>
  <TotalTime>100</TotalTime>
  <Pages>4</Pages>
  <Words>686</Words>
  <Characters>3916</Characters>
  <Application>Microsoft Office Word</Application>
  <DocSecurity>0</DocSecurity>
  <Lines>32</Lines>
  <Paragraphs>9</Paragraphs>
  <ScaleCrop>false</ScaleCrop>
  <Company>Microsoft</Company>
  <LinksUpToDate>false</LinksUpToDate>
  <CharactersWithSpaces>4593</CharactersWithSpaces>
  <SharedDoc>false</SharedDoc>
  <HLinks>
    <vt:vector size="12" baseType="variant">
      <vt:variant>
        <vt:i4>7929882</vt:i4>
      </vt:variant>
      <vt:variant>
        <vt:i4>9</vt:i4>
      </vt:variant>
      <vt:variant>
        <vt:i4>0</vt:i4>
      </vt:variant>
      <vt:variant>
        <vt:i4>5</vt:i4>
      </vt:variant>
      <vt:variant>
        <vt:lpwstr>http://zh.wikipedia.org/wiki/T-Mobile_G1</vt:lpwstr>
      </vt:variant>
      <vt:variant>
        <vt:lpwstr/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_Toc396944157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jesse</dc:creator>
  <cp:lastModifiedBy>jesse</cp:lastModifiedBy>
  <cp:revision>17</cp:revision>
  <cp:lastPrinted>2009-01-02T06:30:00Z</cp:lastPrinted>
  <dcterms:created xsi:type="dcterms:W3CDTF">2014-08-27T15:35:00Z</dcterms:created>
  <dcterms:modified xsi:type="dcterms:W3CDTF">2014-10-21T06:10:00Z</dcterms:modified>
</cp:coreProperties>
</file>